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FC67" w14:textId="77777777" w:rsidR="001D503F" w:rsidRDefault="001D503F" w:rsidP="001D503F">
      <w:pPr>
        <w:jc w:val="right"/>
        <w:rPr>
          <w:b/>
          <w:sz w:val="44"/>
        </w:rPr>
      </w:pPr>
      <w:r>
        <w:rPr>
          <w:b/>
          <w:noProof/>
          <w:sz w:val="44"/>
          <w:lang w:eastAsia="en-GB" w:bidi="he-IL"/>
        </w:rPr>
        <w:drawing>
          <wp:inline distT="0" distB="0" distL="0" distR="0" wp14:anchorId="62C6B1A1" wp14:editId="7B99655F">
            <wp:extent cx="2714625" cy="79335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e_logo_st_rgb.jpg"/>
                    <pic:cNvPicPr/>
                  </pic:nvPicPr>
                  <pic:blipFill>
                    <a:blip r:embed="rId8">
                      <a:extLst>
                        <a:ext uri="{28A0092B-C50C-407E-A947-70E740481C1C}">
                          <a14:useLocalDpi xmlns:a14="http://schemas.microsoft.com/office/drawing/2010/main" val="0"/>
                        </a:ext>
                      </a:extLst>
                    </a:blip>
                    <a:stretch>
                      <a:fillRect/>
                    </a:stretch>
                  </pic:blipFill>
                  <pic:spPr>
                    <a:xfrm>
                      <a:off x="0" y="0"/>
                      <a:ext cx="2714625" cy="793359"/>
                    </a:xfrm>
                    <a:prstGeom prst="rect">
                      <a:avLst/>
                    </a:prstGeom>
                  </pic:spPr>
                </pic:pic>
              </a:graphicData>
            </a:graphic>
          </wp:inline>
        </w:drawing>
      </w:r>
    </w:p>
    <w:p w14:paraId="378449F6" w14:textId="77777777" w:rsidR="00B62666" w:rsidRDefault="00B62666" w:rsidP="00BF72CF">
      <w:pPr>
        <w:rPr>
          <w:b/>
          <w:sz w:val="40"/>
        </w:rPr>
      </w:pPr>
    </w:p>
    <w:p w14:paraId="691636CF" w14:textId="77777777" w:rsidR="00B62666" w:rsidRDefault="00B62666" w:rsidP="00BF72CF">
      <w:pPr>
        <w:rPr>
          <w:b/>
          <w:sz w:val="40"/>
        </w:rPr>
      </w:pPr>
    </w:p>
    <w:p w14:paraId="339EBBB5" w14:textId="70B343BB" w:rsidR="00BF72CF" w:rsidRDefault="00BF72CF" w:rsidP="00BF72CF">
      <w:pPr>
        <w:rPr>
          <w:b/>
          <w:sz w:val="40"/>
        </w:rPr>
      </w:pPr>
      <w:r w:rsidRPr="001E2317">
        <w:rPr>
          <w:b/>
          <w:sz w:val="40"/>
        </w:rPr>
        <w:t xml:space="preserve">CHASE application </w:t>
      </w:r>
      <w:r w:rsidR="001C3117">
        <w:rPr>
          <w:b/>
          <w:sz w:val="40"/>
        </w:rPr>
        <w:t>form: student placements</w:t>
      </w:r>
    </w:p>
    <w:p w14:paraId="45C0B43D" w14:textId="77777777" w:rsidR="00731050" w:rsidRDefault="00731050" w:rsidP="00BF72CF">
      <w:pPr>
        <w:rPr>
          <w:b/>
          <w:sz w:val="40"/>
        </w:rPr>
      </w:pPr>
    </w:p>
    <w:p w14:paraId="0CCF6407" w14:textId="77777777" w:rsidR="00731050" w:rsidRDefault="00731050" w:rsidP="00BF72CF">
      <w:pPr>
        <w:rPr>
          <w:b/>
          <w:sz w:val="40"/>
        </w:rPr>
      </w:pPr>
    </w:p>
    <w:p w14:paraId="0B3D082F" w14:textId="77777777" w:rsidR="00731050" w:rsidRDefault="00731050" w:rsidP="00BF72CF">
      <w:pPr>
        <w:rPr>
          <w:b/>
          <w:sz w:val="24"/>
          <w:szCs w:val="24"/>
        </w:rPr>
      </w:pPr>
    </w:p>
    <w:p w14:paraId="3F6FA9EC" w14:textId="3A465C3E" w:rsidR="00731050" w:rsidRDefault="00731050" w:rsidP="00BF72CF">
      <w:pPr>
        <w:rPr>
          <w:b/>
          <w:sz w:val="24"/>
          <w:szCs w:val="24"/>
        </w:rPr>
      </w:pPr>
      <w:r w:rsidRPr="00B62666">
        <w:rPr>
          <w:b/>
          <w:sz w:val="24"/>
          <w:szCs w:val="24"/>
        </w:rPr>
        <w:t>What is a</w:t>
      </w:r>
      <w:r>
        <w:rPr>
          <w:b/>
          <w:sz w:val="24"/>
          <w:szCs w:val="24"/>
        </w:rPr>
        <w:t xml:space="preserve"> placement and how to secure a placement</w:t>
      </w:r>
      <w:r>
        <w:rPr>
          <w:b/>
          <w:sz w:val="24"/>
          <w:szCs w:val="24"/>
        </w:rPr>
        <w:tab/>
      </w:r>
      <w:r>
        <w:rPr>
          <w:b/>
          <w:sz w:val="24"/>
          <w:szCs w:val="24"/>
        </w:rPr>
        <w:tab/>
      </w:r>
      <w:r>
        <w:rPr>
          <w:b/>
          <w:sz w:val="24"/>
          <w:szCs w:val="24"/>
        </w:rPr>
        <w:tab/>
        <w:t>p2-4</w:t>
      </w:r>
    </w:p>
    <w:p w14:paraId="790807A8" w14:textId="441ABD7B" w:rsidR="00731050" w:rsidRPr="00B62666" w:rsidRDefault="00731050" w:rsidP="00731050">
      <w:pPr>
        <w:rPr>
          <w:b/>
          <w:sz w:val="24"/>
          <w:szCs w:val="24"/>
        </w:rPr>
      </w:pPr>
      <w:r w:rsidRPr="00B62666">
        <w:rPr>
          <w:b/>
          <w:sz w:val="24"/>
          <w:szCs w:val="24"/>
        </w:rPr>
        <w:t>CHASE application form for student support funding</w:t>
      </w:r>
      <w:r>
        <w:rPr>
          <w:b/>
          <w:sz w:val="24"/>
          <w:szCs w:val="24"/>
        </w:rPr>
        <w:tab/>
      </w:r>
      <w:r>
        <w:rPr>
          <w:b/>
          <w:sz w:val="24"/>
          <w:szCs w:val="24"/>
        </w:rPr>
        <w:tab/>
      </w:r>
      <w:r>
        <w:rPr>
          <w:b/>
          <w:sz w:val="24"/>
          <w:szCs w:val="24"/>
        </w:rPr>
        <w:tab/>
        <w:t>p5-6</w:t>
      </w:r>
    </w:p>
    <w:p w14:paraId="39D69B13" w14:textId="77777777" w:rsidR="00731050" w:rsidRPr="00731050" w:rsidRDefault="00731050" w:rsidP="00BF72CF">
      <w:pPr>
        <w:rPr>
          <w:b/>
          <w:sz w:val="24"/>
          <w:szCs w:val="24"/>
        </w:rPr>
      </w:pPr>
    </w:p>
    <w:p w14:paraId="75CD0725" w14:textId="4B592625" w:rsidR="00731050" w:rsidRDefault="00C01224">
      <w:r>
        <w:rPr>
          <w:noProof/>
          <w:lang w:eastAsia="en-GB" w:bidi="he-IL"/>
        </w:rPr>
        <mc:AlternateContent>
          <mc:Choice Requires="wps">
            <w:drawing>
              <wp:anchor distT="0" distB="0" distL="114300" distR="114300" simplePos="0" relativeHeight="251659264" behindDoc="0" locked="0" layoutInCell="1" allowOverlap="1" wp14:anchorId="36194890" wp14:editId="6E28647C">
                <wp:simplePos x="0" y="0"/>
                <wp:positionH relativeFrom="margin">
                  <wp:align>right</wp:align>
                </wp:positionH>
                <wp:positionV relativeFrom="paragraph">
                  <wp:posOffset>21590</wp:posOffset>
                </wp:positionV>
                <wp:extent cx="5715000" cy="409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15000" cy="409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F8285B" w14:textId="64CCEE63" w:rsidR="00060AB0" w:rsidRDefault="00060AB0">
                            <w:pPr>
                              <w:rPr>
                                <w:sz w:val="24"/>
                                <w:szCs w:val="24"/>
                              </w:rPr>
                            </w:pPr>
                            <w:r>
                              <w:rPr>
                                <w:b/>
                                <w:bCs/>
                                <w:sz w:val="24"/>
                                <w:szCs w:val="24"/>
                              </w:rPr>
                              <w:t>For office use:</w:t>
                            </w:r>
                          </w:p>
                          <w:p w14:paraId="24E2267B" w14:textId="77777777" w:rsidR="00060AB0" w:rsidRDefault="00060AB0">
                            <w:pPr>
                              <w:rPr>
                                <w:sz w:val="24"/>
                                <w:szCs w:val="24"/>
                              </w:rPr>
                            </w:pPr>
                          </w:p>
                          <w:p w14:paraId="43A5A8CE" w14:textId="0D08F509" w:rsidR="00060AB0" w:rsidRDefault="00060AB0">
                            <w:pPr>
                              <w:rPr>
                                <w:sz w:val="24"/>
                                <w:szCs w:val="24"/>
                              </w:rPr>
                            </w:pPr>
                            <w:r>
                              <w:rPr>
                                <w:sz w:val="24"/>
                                <w:szCs w:val="24"/>
                              </w:rPr>
                              <w:t>Student name:</w:t>
                            </w:r>
                            <w:r>
                              <w:rPr>
                                <w:sz w:val="24"/>
                                <w:szCs w:val="24"/>
                              </w:rPr>
                              <w:tab/>
                            </w:r>
                            <w:r>
                              <w:rPr>
                                <w:sz w:val="24"/>
                                <w:szCs w:val="24"/>
                              </w:rPr>
                              <w:tab/>
                            </w:r>
                            <w:r>
                              <w:rPr>
                                <w:sz w:val="24"/>
                                <w:szCs w:val="24"/>
                              </w:rPr>
                              <w:tab/>
                            </w:r>
                            <w:r>
                              <w:rPr>
                                <w:sz w:val="24"/>
                                <w:szCs w:val="24"/>
                              </w:rPr>
                              <w:tab/>
                            </w:r>
                            <w:r>
                              <w:rPr>
                                <w:sz w:val="24"/>
                                <w:szCs w:val="24"/>
                              </w:rPr>
                              <w:tab/>
                            </w:r>
                            <w:sdt>
                              <w:sdtPr>
                                <w:id w:val="-238091682"/>
                                <w:placeholder>
                                  <w:docPart w:val="BBBA035AA99E4429BF9877BB2BA50A6A"/>
                                </w:placeholder>
                                <w:showingPlcHdr/>
                                <w:text/>
                              </w:sdtPr>
                              <w:sdtEndPr/>
                              <w:sdtContent>
                                <w:r w:rsidRPr="00EF6507">
                                  <w:rPr>
                                    <w:rStyle w:val="PlaceholderText"/>
                                  </w:rPr>
                                  <w:t>Click here to enter text.</w:t>
                                </w:r>
                              </w:sdtContent>
                            </w:sdt>
                          </w:p>
                          <w:p w14:paraId="4549CA6A" w14:textId="26D47E65" w:rsidR="00060AB0" w:rsidRDefault="00060AB0">
                            <w:pPr>
                              <w:rPr>
                                <w:sz w:val="24"/>
                                <w:szCs w:val="24"/>
                              </w:rPr>
                            </w:pPr>
                            <w:r>
                              <w:rPr>
                                <w:sz w:val="24"/>
                                <w:szCs w:val="24"/>
                              </w:rPr>
                              <w:t>Student email address:</w:t>
                            </w:r>
                            <w:r>
                              <w:rPr>
                                <w:sz w:val="24"/>
                                <w:szCs w:val="24"/>
                              </w:rPr>
                              <w:tab/>
                            </w:r>
                            <w:r>
                              <w:rPr>
                                <w:sz w:val="24"/>
                                <w:szCs w:val="24"/>
                              </w:rPr>
                              <w:tab/>
                            </w:r>
                            <w:r>
                              <w:rPr>
                                <w:sz w:val="24"/>
                                <w:szCs w:val="24"/>
                              </w:rPr>
                              <w:tab/>
                            </w:r>
                            <w:sdt>
                              <w:sdtPr>
                                <w:id w:val="641939273"/>
                                <w:placeholder>
                                  <w:docPart w:val="7497811B90234F1DB583B6C43B67592B"/>
                                </w:placeholder>
                                <w:showingPlcHdr/>
                                <w:text/>
                              </w:sdtPr>
                              <w:sdtEndPr/>
                              <w:sdtContent>
                                <w:r w:rsidRPr="00EF6507">
                                  <w:rPr>
                                    <w:rStyle w:val="PlaceholderText"/>
                                  </w:rPr>
                                  <w:t>Click here to enter text.</w:t>
                                </w:r>
                              </w:sdtContent>
                            </w:sdt>
                          </w:p>
                          <w:p w14:paraId="51D1537E" w14:textId="61B69E23" w:rsidR="00060AB0" w:rsidRDefault="00060AB0">
                            <w:pPr>
                              <w:rPr>
                                <w:sz w:val="24"/>
                                <w:szCs w:val="24"/>
                              </w:rPr>
                            </w:pPr>
                            <w:r>
                              <w:rPr>
                                <w:sz w:val="24"/>
                                <w:szCs w:val="24"/>
                              </w:rPr>
                              <w:t>Placement supervisor name:</w:t>
                            </w:r>
                            <w:r>
                              <w:rPr>
                                <w:sz w:val="24"/>
                                <w:szCs w:val="24"/>
                              </w:rPr>
                              <w:tab/>
                            </w:r>
                            <w:r>
                              <w:rPr>
                                <w:sz w:val="24"/>
                                <w:szCs w:val="24"/>
                              </w:rPr>
                              <w:tab/>
                            </w:r>
                            <w:r>
                              <w:rPr>
                                <w:sz w:val="24"/>
                                <w:szCs w:val="24"/>
                              </w:rPr>
                              <w:tab/>
                            </w:r>
                            <w:sdt>
                              <w:sdtPr>
                                <w:id w:val="915665084"/>
                                <w:placeholder>
                                  <w:docPart w:val="18251B9E162B47439A98DD5089179A4E"/>
                                </w:placeholder>
                                <w:showingPlcHdr/>
                                <w:text/>
                              </w:sdtPr>
                              <w:sdtEndPr/>
                              <w:sdtContent>
                                <w:r w:rsidRPr="00EF6507">
                                  <w:rPr>
                                    <w:rStyle w:val="PlaceholderText"/>
                                  </w:rPr>
                                  <w:t>Click here to enter text.</w:t>
                                </w:r>
                              </w:sdtContent>
                            </w:sdt>
                          </w:p>
                          <w:p w14:paraId="5FDD94E7" w14:textId="71ECD48F" w:rsidR="00060AB0" w:rsidRDefault="00060AB0">
                            <w:pPr>
                              <w:rPr>
                                <w:sz w:val="24"/>
                                <w:szCs w:val="24"/>
                              </w:rPr>
                            </w:pPr>
                            <w:r>
                              <w:rPr>
                                <w:sz w:val="24"/>
                                <w:szCs w:val="24"/>
                              </w:rPr>
                              <w:t>Placement supervisor email address:</w:t>
                            </w:r>
                            <w:r>
                              <w:rPr>
                                <w:sz w:val="24"/>
                                <w:szCs w:val="24"/>
                              </w:rPr>
                              <w:tab/>
                            </w:r>
                            <w:r>
                              <w:rPr>
                                <w:sz w:val="24"/>
                                <w:szCs w:val="24"/>
                              </w:rPr>
                              <w:tab/>
                            </w:r>
                            <w:sdt>
                              <w:sdtPr>
                                <w:id w:val="350230994"/>
                                <w:placeholder>
                                  <w:docPart w:val="63EBFFD0E4CD4DBDB6A25C363897D9E0"/>
                                </w:placeholder>
                                <w:showingPlcHdr/>
                                <w:text/>
                              </w:sdtPr>
                              <w:sdtEndPr/>
                              <w:sdtContent>
                                <w:r w:rsidRPr="00EF6507">
                                  <w:rPr>
                                    <w:rStyle w:val="PlaceholderText"/>
                                  </w:rPr>
                                  <w:t>Click here to enter text.</w:t>
                                </w:r>
                              </w:sdtContent>
                            </w:sdt>
                          </w:p>
                          <w:p w14:paraId="52FDFD38" w14:textId="77777777" w:rsidR="00060AB0" w:rsidRDefault="00060AB0">
                            <w:pPr>
                              <w:rPr>
                                <w:sz w:val="24"/>
                                <w:szCs w:val="24"/>
                              </w:rPr>
                            </w:pPr>
                          </w:p>
                          <w:p w14:paraId="0A509AF2" w14:textId="171051AE" w:rsidR="00060AB0" w:rsidRDefault="00060AB0" w:rsidP="00060AB0">
                            <w:pPr>
                              <w:rPr>
                                <w:sz w:val="24"/>
                                <w:szCs w:val="24"/>
                              </w:rPr>
                            </w:pPr>
                            <w:r>
                              <w:rPr>
                                <w:sz w:val="24"/>
                                <w:szCs w:val="24"/>
                              </w:rPr>
                              <w:t>Placement start date:</w:t>
                            </w:r>
                            <w:r>
                              <w:rPr>
                                <w:sz w:val="24"/>
                                <w:szCs w:val="24"/>
                              </w:rPr>
                              <w:tab/>
                            </w:r>
                            <w:r>
                              <w:rPr>
                                <w:sz w:val="24"/>
                                <w:szCs w:val="24"/>
                              </w:rPr>
                              <w:tab/>
                            </w:r>
                            <w:r>
                              <w:rPr>
                                <w:sz w:val="24"/>
                                <w:szCs w:val="24"/>
                              </w:rPr>
                              <w:tab/>
                            </w:r>
                            <w:r>
                              <w:rPr>
                                <w:sz w:val="24"/>
                                <w:szCs w:val="24"/>
                              </w:rPr>
                              <w:tab/>
                            </w:r>
                            <w:sdt>
                              <w:sdtPr>
                                <w:id w:val="141543532"/>
                                <w:showingPlcHdr/>
                                <w:date>
                                  <w:dateFormat w:val="dd/MM/yyyy"/>
                                  <w:lid w:val="en-GB"/>
                                  <w:storeMappedDataAs w:val="dateTime"/>
                                  <w:calendar w:val="gregorian"/>
                                </w:date>
                              </w:sdtPr>
                              <w:sdtEndPr/>
                              <w:sdtContent>
                                <w:r w:rsidRPr="00EF6507">
                                  <w:rPr>
                                    <w:rStyle w:val="PlaceholderText"/>
                                  </w:rPr>
                                  <w:t>Click here to enter a date.</w:t>
                                </w:r>
                              </w:sdtContent>
                            </w:sdt>
                          </w:p>
                          <w:p w14:paraId="5154F707" w14:textId="309EFFCF" w:rsidR="00060AB0" w:rsidRDefault="00060AB0">
                            <w:pPr>
                              <w:rPr>
                                <w:sz w:val="24"/>
                                <w:szCs w:val="24"/>
                              </w:rPr>
                            </w:pPr>
                            <w:r>
                              <w:rPr>
                                <w:sz w:val="24"/>
                                <w:szCs w:val="24"/>
                              </w:rPr>
                              <w:t>Placement duration:</w:t>
                            </w:r>
                            <w:r>
                              <w:rPr>
                                <w:sz w:val="24"/>
                                <w:szCs w:val="24"/>
                              </w:rPr>
                              <w:tab/>
                            </w:r>
                            <w:r>
                              <w:rPr>
                                <w:sz w:val="24"/>
                                <w:szCs w:val="24"/>
                              </w:rPr>
                              <w:tab/>
                            </w:r>
                            <w:r>
                              <w:rPr>
                                <w:sz w:val="24"/>
                                <w:szCs w:val="24"/>
                              </w:rPr>
                              <w:tab/>
                            </w:r>
                            <w:r>
                              <w:rPr>
                                <w:sz w:val="24"/>
                                <w:szCs w:val="24"/>
                              </w:rPr>
                              <w:tab/>
                            </w:r>
                            <w:sdt>
                              <w:sdtPr>
                                <w:id w:val="1035543092"/>
                                <w:placeholder>
                                  <w:docPart w:val="D6C786D53D914308934029E8AB9A1BD4"/>
                                </w:placeholder>
                                <w:showingPlcHdr/>
                                <w:text/>
                              </w:sdtPr>
                              <w:sdtEndPr/>
                              <w:sdtContent>
                                <w:r w:rsidRPr="00EF6507">
                                  <w:rPr>
                                    <w:rStyle w:val="PlaceholderText"/>
                                  </w:rPr>
                                  <w:t>Click here to enter text.</w:t>
                                </w:r>
                              </w:sdtContent>
                            </w:sdt>
                          </w:p>
                          <w:p w14:paraId="0309078F" w14:textId="65D87D2A" w:rsidR="00060AB0" w:rsidRDefault="00060AB0">
                            <w:pPr>
                              <w:rPr>
                                <w:sz w:val="24"/>
                                <w:szCs w:val="24"/>
                              </w:rPr>
                            </w:pPr>
                            <w:r>
                              <w:rPr>
                                <w:sz w:val="24"/>
                                <w:szCs w:val="24"/>
                              </w:rPr>
                              <w:t>Hours:</w:t>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id w:val="1243300509"/>
                                <w:placeholder>
                                  <w:docPart w:val="C2C7BC898D654D16898E26AD554D7D5D"/>
                                </w:placeholder>
                                <w:showingPlcHdr/>
                                <w:text/>
                              </w:sdtPr>
                              <w:sdtEndPr/>
                              <w:sdtContent>
                                <w:r w:rsidRPr="00EF6507">
                                  <w:rPr>
                                    <w:rStyle w:val="PlaceholderText"/>
                                  </w:rPr>
                                  <w:t>Click here to enter text.</w:t>
                                </w:r>
                              </w:sdtContent>
                            </w:sdt>
                          </w:p>
                          <w:p w14:paraId="5D79E87D" w14:textId="45402CC4" w:rsidR="00060AB0" w:rsidRPr="00C01224" w:rsidRDefault="00060AB0">
                            <w:pPr>
                              <w:rPr>
                                <w:sz w:val="24"/>
                                <w:szCs w:val="24"/>
                              </w:rPr>
                            </w:pPr>
                            <w:r>
                              <w:rPr>
                                <w:sz w:val="24"/>
                                <w:szCs w:val="24"/>
                              </w:rPr>
                              <w:t>Additional information:</w:t>
                            </w:r>
                            <w:r>
                              <w:rPr>
                                <w:sz w:val="24"/>
                                <w:szCs w:val="24"/>
                              </w:rPr>
                              <w:tab/>
                            </w:r>
                            <w:r>
                              <w:rPr>
                                <w:sz w:val="24"/>
                                <w:szCs w:val="24"/>
                              </w:rPr>
                              <w:tab/>
                            </w:r>
                            <w:r>
                              <w:rPr>
                                <w:sz w:val="24"/>
                                <w:szCs w:val="24"/>
                              </w:rPr>
                              <w:tab/>
                            </w:r>
                            <w:sdt>
                              <w:sdtPr>
                                <w:id w:val="1628512013"/>
                                <w:placeholder>
                                  <w:docPart w:val="D320607DF4EB4B8A8F12F6E1A3EC8920"/>
                                </w:placeholder>
                                <w:showingPlcHdr/>
                                <w:text/>
                              </w:sdtPr>
                              <w:sdtEndPr/>
                              <w:sdtContent>
                                <w:r w:rsidRPr="00EF6507">
                                  <w:rPr>
                                    <w:rStyle w:val="PlaceholderText"/>
                                  </w:rPr>
                                  <w:t>Click here to enter text.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194890" id="_x0000_t202" coordsize="21600,21600" o:spt="202" path="m,l,21600r21600,l21600,xe">
                <v:stroke joinstyle="miter"/>
                <v:path gradientshapeok="t" o:connecttype="rect"/>
              </v:shapetype>
              <v:shape id="Text Box 2" o:spid="_x0000_s1026" type="#_x0000_t202" style="position:absolute;margin-left:398.8pt;margin-top:1.7pt;width:450pt;height:32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" fillcolor="white [3201]" strokeweight=".5pt">
                <v:textbox>
                  <w:txbxContent>
                    <w:p w14:paraId="15F8285B" w14:textId="64CCEE63" w:rsidR="00060AB0" w:rsidRDefault="00060AB0">
                      <w:pPr>
                        <w:rPr>
                          <w:sz w:val="24"/>
                          <w:szCs w:val="24"/>
                        </w:rPr>
                      </w:pPr>
                      <w:r>
                        <w:rPr>
                          <w:b/>
                          <w:bCs/>
                          <w:sz w:val="24"/>
                          <w:szCs w:val="24"/>
                        </w:rPr>
                        <w:t>For office use:</w:t>
                      </w:r>
                    </w:p>
                    <w:p w14:paraId="24E2267B" w14:textId="77777777" w:rsidR="00060AB0" w:rsidRDefault="00060AB0">
                      <w:pPr>
                        <w:rPr>
                          <w:sz w:val="24"/>
                          <w:szCs w:val="24"/>
                        </w:rPr>
                      </w:pPr>
                    </w:p>
                    <w:p w14:paraId="43A5A8CE" w14:textId="0D08F509" w:rsidR="00060AB0" w:rsidRDefault="00060AB0">
                      <w:pPr>
                        <w:rPr>
                          <w:sz w:val="24"/>
                          <w:szCs w:val="24"/>
                        </w:rPr>
                      </w:pPr>
                      <w:r>
                        <w:rPr>
                          <w:sz w:val="24"/>
                          <w:szCs w:val="24"/>
                        </w:rPr>
                        <w:t>Student name:</w:t>
                      </w:r>
                      <w:r>
                        <w:rPr>
                          <w:sz w:val="24"/>
                          <w:szCs w:val="24"/>
                        </w:rPr>
                        <w:tab/>
                      </w:r>
                      <w:r>
                        <w:rPr>
                          <w:sz w:val="24"/>
                          <w:szCs w:val="24"/>
                        </w:rPr>
                        <w:tab/>
                      </w:r>
                      <w:r>
                        <w:rPr>
                          <w:sz w:val="24"/>
                          <w:szCs w:val="24"/>
                        </w:rPr>
                        <w:tab/>
                      </w:r>
                      <w:r>
                        <w:rPr>
                          <w:sz w:val="24"/>
                          <w:szCs w:val="24"/>
                        </w:rPr>
                        <w:tab/>
                      </w:r>
                      <w:r>
                        <w:rPr>
                          <w:sz w:val="24"/>
                          <w:szCs w:val="24"/>
                        </w:rPr>
                        <w:tab/>
                      </w:r>
                      <w:sdt>
                        <w:sdtPr>
                          <w:id w:val="-238091682"/>
                          <w:placeholder>
                            <w:docPart w:val="BBBA035AA99E4429BF9877BB2BA50A6A"/>
                          </w:placeholder>
                          <w:showingPlcHdr/>
                          <w:text/>
                        </w:sdtPr>
                        <w:sdtContent>
                          <w:r w:rsidRPr="00EF6507">
                            <w:rPr>
                              <w:rStyle w:val="PlaceholderText"/>
                            </w:rPr>
                            <w:t>Click here to enter text.</w:t>
                          </w:r>
                        </w:sdtContent>
                      </w:sdt>
                    </w:p>
                    <w:p w14:paraId="4549CA6A" w14:textId="26D47E65" w:rsidR="00060AB0" w:rsidRDefault="00060AB0">
                      <w:pPr>
                        <w:rPr>
                          <w:sz w:val="24"/>
                          <w:szCs w:val="24"/>
                        </w:rPr>
                      </w:pPr>
                      <w:r>
                        <w:rPr>
                          <w:sz w:val="24"/>
                          <w:szCs w:val="24"/>
                        </w:rPr>
                        <w:t>Student email address:</w:t>
                      </w:r>
                      <w:r>
                        <w:rPr>
                          <w:sz w:val="24"/>
                          <w:szCs w:val="24"/>
                        </w:rPr>
                        <w:tab/>
                      </w:r>
                      <w:r>
                        <w:rPr>
                          <w:sz w:val="24"/>
                          <w:szCs w:val="24"/>
                        </w:rPr>
                        <w:tab/>
                      </w:r>
                      <w:r>
                        <w:rPr>
                          <w:sz w:val="24"/>
                          <w:szCs w:val="24"/>
                        </w:rPr>
                        <w:tab/>
                      </w:r>
                      <w:sdt>
                        <w:sdtPr>
                          <w:id w:val="641939273"/>
                          <w:placeholder>
                            <w:docPart w:val="7497811B90234F1DB583B6C43B67592B"/>
                          </w:placeholder>
                          <w:showingPlcHdr/>
                          <w:text/>
                        </w:sdtPr>
                        <w:sdtContent>
                          <w:r w:rsidRPr="00EF6507">
                            <w:rPr>
                              <w:rStyle w:val="PlaceholderText"/>
                            </w:rPr>
                            <w:t>Click here to enter text.</w:t>
                          </w:r>
                        </w:sdtContent>
                      </w:sdt>
                    </w:p>
                    <w:p w14:paraId="51D1537E" w14:textId="61B69E23" w:rsidR="00060AB0" w:rsidRDefault="00060AB0">
                      <w:pPr>
                        <w:rPr>
                          <w:sz w:val="24"/>
                          <w:szCs w:val="24"/>
                        </w:rPr>
                      </w:pPr>
                      <w:r>
                        <w:rPr>
                          <w:sz w:val="24"/>
                          <w:szCs w:val="24"/>
                        </w:rPr>
                        <w:t>Placement supervisor name:</w:t>
                      </w:r>
                      <w:r>
                        <w:rPr>
                          <w:sz w:val="24"/>
                          <w:szCs w:val="24"/>
                        </w:rPr>
                        <w:tab/>
                      </w:r>
                      <w:r>
                        <w:rPr>
                          <w:sz w:val="24"/>
                          <w:szCs w:val="24"/>
                        </w:rPr>
                        <w:tab/>
                      </w:r>
                      <w:r>
                        <w:rPr>
                          <w:sz w:val="24"/>
                          <w:szCs w:val="24"/>
                        </w:rPr>
                        <w:tab/>
                      </w:r>
                      <w:sdt>
                        <w:sdtPr>
                          <w:id w:val="915665084"/>
                          <w:placeholder>
                            <w:docPart w:val="18251B9E162B47439A98DD5089179A4E"/>
                          </w:placeholder>
                          <w:showingPlcHdr/>
                          <w:text/>
                        </w:sdtPr>
                        <w:sdtContent>
                          <w:r w:rsidRPr="00EF6507">
                            <w:rPr>
                              <w:rStyle w:val="PlaceholderText"/>
                            </w:rPr>
                            <w:t>Click here to enter text.</w:t>
                          </w:r>
                        </w:sdtContent>
                      </w:sdt>
                    </w:p>
                    <w:p w14:paraId="5FDD94E7" w14:textId="71ECD48F" w:rsidR="00060AB0" w:rsidRDefault="00060AB0">
                      <w:pPr>
                        <w:rPr>
                          <w:sz w:val="24"/>
                          <w:szCs w:val="24"/>
                        </w:rPr>
                      </w:pPr>
                      <w:r>
                        <w:rPr>
                          <w:sz w:val="24"/>
                          <w:szCs w:val="24"/>
                        </w:rPr>
                        <w:t>Placement supervisor email address:</w:t>
                      </w:r>
                      <w:r>
                        <w:rPr>
                          <w:sz w:val="24"/>
                          <w:szCs w:val="24"/>
                        </w:rPr>
                        <w:tab/>
                      </w:r>
                      <w:r>
                        <w:rPr>
                          <w:sz w:val="24"/>
                          <w:szCs w:val="24"/>
                        </w:rPr>
                        <w:tab/>
                      </w:r>
                      <w:sdt>
                        <w:sdtPr>
                          <w:id w:val="350230994"/>
                          <w:placeholder>
                            <w:docPart w:val="63EBFFD0E4CD4DBDB6A25C363897D9E0"/>
                          </w:placeholder>
                          <w:showingPlcHdr/>
                          <w:text/>
                        </w:sdtPr>
                        <w:sdtContent>
                          <w:r w:rsidRPr="00EF6507">
                            <w:rPr>
                              <w:rStyle w:val="PlaceholderText"/>
                            </w:rPr>
                            <w:t>Click here to enter text.</w:t>
                          </w:r>
                        </w:sdtContent>
                      </w:sdt>
                    </w:p>
                    <w:p w14:paraId="52FDFD38" w14:textId="77777777" w:rsidR="00060AB0" w:rsidRDefault="00060AB0">
                      <w:pPr>
                        <w:rPr>
                          <w:sz w:val="24"/>
                          <w:szCs w:val="24"/>
                        </w:rPr>
                      </w:pPr>
                    </w:p>
                    <w:p w14:paraId="0A509AF2" w14:textId="171051AE" w:rsidR="00060AB0" w:rsidRDefault="00060AB0" w:rsidP="00060AB0">
                      <w:pPr>
                        <w:rPr>
                          <w:sz w:val="24"/>
                          <w:szCs w:val="24"/>
                        </w:rPr>
                      </w:pPr>
                      <w:r>
                        <w:rPr>
                          <w:sz w:val="24"/>
                          <w:szCs w:val="24"/>
                        </w:rPr>
                        <w:t>Placement start date:</w:t>
                      </w:r>
                      <w:r>
                        <w:rPr>
                          <w:sz w:val="24"/>
                          <w:szCs w:val="24"/>
                        </w:rPr>
                        <w:tab/>
                      </w:r>
                      <w:r>
                        <w:rPr>
                          <w:sz w:val="24"/>
                          <w:szCs w:val="24"/>
                        </w:rPr>
                        <w:tab/>
                      </w:r>
                      <w:r>
                        <w:rPr>
                          <w:sz w:val="24"/>
                          <w:szCs w:val="24"/>
                        </w:rPr>
                        <w:tab/>
                      </w:r>
                      <w:r>
                        <w:rPr>
                          <w:sz w:val="24"/>
                          <w:szCs w:val="24"/>
                        </w:rPr>
                        <w:tab/>
                      </w:r>
                      <w:sdt>
                        <w:sdtPr>
                          <w:id w:val="141543532"/>
                          <w:showingPlcHdr/>
                          <w:date>
                            <w:dateFormat w:val="dd/MM/yyyy"/>
                            <w:lid w:val="en-GB"/>
                            <w:storeMappedDataAs w:val="dateTime"/>
                            <w:calendar w:val="gregorian"/>
                          </w:date>
                        </w:sdtPr>
                        <w:sdtContent>
                          <w:r w:rsidRPr="00EF6507">
                            <w:rPr>
                              <w:rStyle w:val="PlaceholderText"/>
                            </w:rPr>
                            <w:t>Click here to enter a date.</w:t>
                          </w:r>
                        </w:sdtContent>
                      </w:sdt>
                    </w:p>
                    <w:p w14:paraId="5154F707" w14:textId="309EFFCF" w:rsidR="00060AB0" w:rsidRDefault="00060AB0">
                      <w:pPr>
                        <w:rPr>
                          <w:sz w:val="24"/>
                          <w:szCs w:val="24"/>
                        </w:rPr>
                      </w:pPr>
                      <w:r>
                        <w:rPr>
                          <w:sz w:val="24"/>
                          <w:szCs w:val="24"/>
                        </w:rPr>
                        <w:t>Placement duration:</w:t>
                      </w:r>
                      <w:r>
                        <w:rPr>
                          <w:sz w:val="24"/>
                          <w:szCs w:val="24"/>
                        </w:rPr>
                        <w:tab/>
                      </w:r>
                      <w:r>
                        <w:rPr>
                          <w:sz w:val="24"/>
                          <w:szCs w:val="24"/>
                        </w:rPr>
                        <w:tab/>
                      </w:r>
                      <w:r>
                        <w:rPr>
                          <w:sz w:val="24"/>
                          <w:szCs w:val="24"/>
                        </w:rPr>
                        <w:tab/>
                      </w:r>
                      <w:r>
                        <w:rPr>
                          <w:sz w:val="24"/>
                          <w:szCs w:val="24"/>
                        </w:rPr>
                        <w:tab/>
                      </w:r>
                      <w:sdt>
                        <w:sdtPr>
                          <w:id w:val="1035543092"/>
                          <w:placeholder>
                            <w:docPart w:val="D6C786D53D914308934029E8AB9A1BD4"/>
                          </w:placeholder>
                          <w:showingPlcHdr/>
                          <w:text/>
                        </w:sdtPr>
                        <w:sdtContent>
                          <w:r w:rsidRPr="00EF6507">
                            <w:rPr>
                              <w:rStyle w:val="PlaceholderText"/>
                            </w:rPr>
                            <w:t>Click here to enter text.</w:t>
                          </w:r>
                        </w:sdtContent>
                      </w:sdt>
                    </w:p>
                    <w:p w14:paraId="0309078F" w14:textId="65D87D2A" w:rsidR="00060AB0" w:rsidRDefault="00060AB0">
                      <w:pPr>
                        <w:rPr>
                          <w:sz w:val="24"/>
                          <w:szCs w:val="24"/>
                        </w:rPr>
                      </w:pPr>
                      <w:r>
                        <w:rPr>
                          <w:sz w:val="24"/>
                          <w:szCs w:val="24"/>
                        </w:rPr>
                        <w:t>Hours:</w:t>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id w:val="1243300509"/>
                          <w:placeholder>
                            <w:docPart w:val="C2C7BC898D654D16898E26AD554D7D5D"/>
                          </w:placeholder>
                          <w:showingPlcHdr/>
                          <w:text/>
                        </w:sdtPr>
                        <w:sdtContent>
                          <w:r w:rsidRPr="00EF6507">
                            <w:rPr>
                              <w:rStyle w:val="PlaceholderText"/>
                            </w:rPr>
                            <w:t>Click here to enter text.</w:t>
                          </w:r>
                        </w:sdtContent>
                      </w:sdt>
                    </w:p>
                    <w:p w14:paraId="5D79E87D" w14:textId="45402CC4" w:rsidR="00060AB0" w:rsidRPr="00C01224" w:rsidRDefault="00060AB0">
                      <w:pPr>
                        <w:rPr>
                          <w:sz w:val="24"/>
                          <w:szCs w:val="24"/>
                        </w:rPr>
                      </w:pPr>
                      <w:r>
                        <w:rPr>
                          <w:sz w:val="24"/>
                          <w:szCs w:val="24"/>
                        </w:rPr>
                        <w:t>Additional information:</w:t>
                      </w:r>
                      <w:r>
                        <w:rPr>
                          <w:sz w:val="24"/>
                          <w:szCs w:val="24"/>
                        </w:rPr>
                        <w:tab/>
                      </w:r>
                      <w:r>
                        <w:rPr>
                          <w:sz w:val="24"/>
                          <w:szCs w:val="24"/>
                        </w:rPr>
                        <w:tab/>
                      </w:r>
                      <w:r>
                        <w:rPr>
                          <w:sz w:val="24"/>
                          <w:szCs w:val="24"/>
                        </w:rPr>
                        <w:tab/>
                      </w:r>
                      <w:sdt>
                        <w:sdtPr>
                          <w:id w:val="1628512013"/>
                          <w:placeholder>
                            <w:docPart w:val="D320607DF4EB4B8A8F12F6E1A3EC8920"/>
                          </w:placeholder>
                          <w:showingPlcHdr/>
                          <w:text/>
                        </w:sdtPr>
                        <w:sdtContent>
                          <w:r w:rsidRPr="00EF6507">
                            <w:rPr>
                              <w:rStyle w:val="PlaceholderText"/>
                            </w:rPr>
                            <w:t>Click here to enter text.</w:t>
                          </w:r>
                        </w:sdtContent>
                      </w:sdt>
                    </w:p>
                  </w:txbxContent>
                </v:textbox>
                <w10:wrap anchorx="margin"/>
              </v:shape>
            </w:pict>
          </mc:Fallback>
        </mc:AlternateContent>
      </w:r>
      <w:r w:rsidR="00B62666">
        <w:br w:type="page"/>
      </w:r>
    </w:p>
    <w:p w14:paraId="093A0CDC" w14:textId="7F5E93D2" w:rsidR="00731050" w:rsidRPr="00B62666" w:rsidRDefault="00B62666" w:rsidP="00F50C87">
      <w:pPr>
        <w:rPr>
          <w:b/>
          <w:sz w:val="24"/>
          <w:szCs w:val="24"/>
        </w:rPr>
      </w:pPr>
      <w:r w:rsidRPr="00B62666">
        <w:rPr>
          <w:b/>
          <w:sz w:val="24"/>
          <w:szCs w:val="24"/>
        </w:rPr>
        <w:lastRenderedPageBreak/>
        <w:t>What is a</w:t>
      </w:r>
      <w:r w:rsidR="00731050">
        <w:rPr>
          <w:b/>
          <w:sz w:val="24"/>
          <w:szCs w:val="24"/>
        </w:rPr>
        <w:t xml:space="preserve"> placement and how to secure a placement</w:t>
      </w:r>
    </w:p>
    <w:p w14:paraId="30C8E0EF" w14:textId="1441983D" w:rsidR="00F50C87" w:rsidRDefault="00F50C87" w:rsidP="00F50C87">
      <w:r w:rsidRPr="00F50C87">
        <w:t>A placement is a period of time, usually between one and three months, spent working outside of an academic environment in order to develop skills and gain professional experience n</w:t>
      </w:r>
      <w:r w:rsidR="00391E2C">
        <w:t>ot available within a higher education</w:t>
      </w:r>
      <w:r w:rsidRPr="00F50C87">
        <w:t xml:space="preserve"> context. Placements can be undertaken withi</w:t>
      </w:r>
      <w:r w:rsidR="00391E2C">
        <w:t>n a wide range of non-higher education</w:t>
      </w:r>
      <w:r w:rsidRPr="00F50C87">
        <w:t xml:space="preserve"> organisations/businesses and can be either full-time or part-time. PhD registration is not suspended during the period spent working in the host organisation but a maintenance grant is still paid and </w:t>
      </w:r>
      <w:r>
        <w:t>you are</w:t>
      </w:r>
      <w:r w:rsidRPr="00F50C87">
        <w:t xml:space="preserve"> not expected to make progress on </w:t>
      </w:r>
      <w:r>
        <w:t>you</w:t>
      </w:r>
      <w:r w:rsidRPr="00F50C87">
        <w:t xml:space="preserve">r PhD thesis. The planned work undertaken during a placement should both further the aims and objectives of the host organisation and provide </w:t>
      </w:r>
      <w:r>
        <w:t>you</w:t>
      </w:r>
      <w:r w:rsidRPr="00F50C87">
        <w:t xml:space="preserve"> with the opportunity to d</w:t>
      </w:r>
      <w:r w:rsidR="00391E2C">
        <w:t>evelop transferable skills that</w:t>
      </w:r>
      <w:r w:rsidRPr="00F50C87">
        <w:t xml:space="preserve"> will enhance </w:t>
      </w:r>
      <w:r>
        <w:t>you</w:t>
      </w:r>
      <w:r w:rsidRPr="00F50C87">
        <w:t xml:space="preserve">r career potential either as </w:t>
      </w:r>
      <w:r>
        <w:t>an academic researcher</w:t>
      </w:r>
      <w:r w:rsidR="00391E2C">
        <w:t xml:space="preserve"> or beyond the higher education</w:t>
      </w:r>
      <w:r w:rsidRPr="00F50C87">
        <w:t xml:space="preserve"> sector.</w:t>
      </w:r>
    </w:p>
    <w:p w14:paraId="6A32D563" w14:textId="2569FDB4" w:rsidR="0025132D" w:rsidRDefault="003C5658" w:rsidP="003C5658">
      <w:r>
        <w:t>S</w:t>
      </w:r>
      <w:r w:rsidR="00D0609F">
        <w:t>upport is available in two ways:</w:t>
      </w:r>
    </w:p>
    <w:p w14:paraId="6877AD14" w14:textId="4A7954A1" w:rsidR="003C5658" w:rsidRDefault="009875EC" w:rsidP="009875EC">
      <w:r>
        <w:t xml:space="preserve">1. </w:t>
      </w:r>
      <w:r w:rsidR="003C5658">
        <w:t>Extension of stipend</w:t>
      </w:r>
    </w:p>
    <w:p w14:paraId="3168E848" w14:textId="1D1DE98E" w:rsidR="009875EC" w:rsidRDefault="009875EC" w:rsidP="00D0609F">
      <w:pPr>
        <w:pStyle w:val="ListParagraph"/>
        <w:numPr>
          <w:ilvl w:val="0"/>
          <w:numId w:val="11"/>
        </w:numPr>
      </w:pPr>
      <w:r>
        <w:t xml:space="preserve">Only available for the duration of your </w:t>
      </w:r>
      <w:r w:rsidR="00FB3633">
        <w:t xml:space="preserve">placement and not for any </w:t>
      </w:r>
      <w:r w:rsidR="006F616F">
        <w:t>research</w:t>
      </w:r>
      <w:r>
        <w:t xml:space="preserve"> activities.</w:t>
      </w:r>
    </w:p>
    <w:p w14:paraId="7B99C8B6" w14:textId="49CDCA6A" w:rsidR="009875EC" w:rsidRDefault="006B41BE" w:rsidP="00D0609F">
      <w:pPr>
        <w:pStyle w:val="ListParagraph"/>
        <w:numPr>
          <w:ilvl w:val="0"/>
          <w:numId w:val="11"/>
        </w:numPr>
      </w:pPr>
      <w:r>
        <w:t>Your application should identify</w:t>
      </w:r>
      <w:r w:rsidR="009875EC">
        <w:t xml:space="preserve"> </w:t>
      </w:r>
      <w:r w:rsidR="00D0609F">
        <w:t>the anticipated start date and end date for your placement</w:t>
      </w:r>
      <w:r w:rsidR="00FB3633">
        <w:t xml:space="preserve"> or the planned duration of the placement</w:t>
      </w:r>
      <w:r w:rsidR="00D0609F">
        <w:t>.</w:t>
      </w:r>
    </w:p>
    <w:p w14:paraId="058E7B5F" w14:textId="7DC3D815" w:rsidR="00D0609F" w:rsidRDefault="00D0609F" w:rsidP="00D0609F">
      <w:pPr>
        <w:pStyle w:val="ListParagraph"/>
        <w:numPr>
          <w:ilvl w:val="0"/>
          <w:numId w:val="11"/>
        </w:numPr>
      </w:pPr>
      <w:r>
        <w:t>The application must include a job description or overview of the project to be undertaken whilst on placement and identify the training and development needs the placement will address, with reference to your Vitae Researcher Development Framework (RDF) planner.</w:t>
      </w:r>
    </w:p>
    <w:p w14:paraId="5A93CAE0" w14:textId="28DF8892" w:rsidR="004515BC" w:rsidRDefault="006F616F" w:rsidP="006F616F">
      <w:pPr>
        <w:pStyle w:val="ListParagraph"/>
        <w:numPr>
          <w:ilvl w:val="0"/>
          <w:numId w:val="11"/>
        </w:numPr>
      </w:pPr>
      <w:r>
        <w:t>Your PhD Supervisor</w:t>
      </w:r>
      <w:r w:rsidR="004515BC">
        <w:t>s must also provide a statement of support for your application confirming approval for your placement project and agreeing to the temporary suspension of progress on your PhD thesis for the duration of your placement.</w:t>
      </w:r>
    </w:p>
    <w:p w14:paraId="22222803" w14:textId="596D9132" w:rsidR="00181B39" w:rsidRPr="00181B39" w:rsidRDefault="00181B39" w:rsidP="00181B39">
      <w:pPr>
        <w:rPr>
          <w:b/>
          <w:bCs/>
        </w:rPr>
      </w:pPr>
      <w:r>
        <w:rPr>
          <w:b/>
          <w:bCs/>
        </w:rPr>
        <w:t>Please note: your final submission deadline will remain the same, regardless of an extension to your stipend. Contact your institution if you need to confirm your final submission deadline.</w:t>
      </w:r>
    </w:p>
    <w:p w14:paraId="5D4594FD" w14:textId="0D7CCAE3" w:rsidR="00D0609F" w:rsidRDefault="00D0609F" w:rsidP="009875EC">
      <w:r>
        <w:t>2. Associated costs</w:t>
      </w:r>
    </w:p>
    <w:p w14:paraId="51719563" w14:textId="0331CC39" w:rsidR="00D0609F" w:rsidRDefault="00D0609F" w:rsidP="00D0609F">
      <w:pPr>
        <w:pStyle w:val="ListParagraph"/>
        <w:numPr>
          <w:ilvl w:val="0"/>
          <w:numId w:val="12"/>
        </w:numPr>
      </w:pPr>
      <w:r>
        <w:t xml:space="preserve">You can apply for support with additional costs (for example travel costs) that will </w:t>
      </w:r>
      <w:r w:rsidR="00037281">
        <w:t>be incurred whilst on placement and will exceed your normal living costs.</w:t>
      </w:r>
      <w:r w:rsidR="00E05472">
        <w:t xml:space="preserve"> Significant additional costs (for example for accommodation) will only be considered in exceptional circumstances.</w:t>
      </w:r>
    </w:p>
    <w:p w14:paraId="040652B9" w14:textId="76DB12F5" w:rsidR="00037281" w:rsidRPr="003C5658" w:rsidRDefault="00D0609F" w:rsidP="00037281">
      <w:pPr>
        <w:pStyle w:val="ListParagraph"/>
        <w:numPr>
          <w:ilvl w:val="0"/>
          <w:numId w:val="12"/>
        </w:numPr>
      </w:pPr>
      <w:r>
        <w:t xml:space="preserve">Your application should include a detailed breakdown of </w:t>
      </w:r>
      <w:r w:rsidR="00FB3633">
        <w:t xml:space="preserve">these </w:t>
      </w:r>
      <w:r>
        <w:t>costs and details of planned providers where possible.</w:t>
      </w:r>
    </w:p>
    <w:p w14:paraId="27EB20C0" w14:textId="11C9946F" w:rsidR="004515BC" w:rsidRPr="00EC55C5" w:rsidRDefault="00EC55C5" w:rsidP="006922B5">
      <w:pPr>
        <w:rPr>
          <w:b/>
          <w:bCs/>
        </w:rPr>
      </w:pPr>
      <w:r w:rsidRPr="00EC55C5">
        <w:rPr>
          <w:b/>
          <w:bCs/>
        </w:rPr>
        <w:t>Please note: s</w:t>
      </w:r>
      <w:r w:rsidR="006B42A3" w:rsidRPr="00EC55C5">
        <w:rPr>
          <w:b/>
          <w:bCs/>
        </w:rPr>
        <w:t>tudent placement applications will be considered on merit by the CHASE Training and Development Group.</w:t>
      </w:r>
      <w:r w:rsidR="006376C0">
        <w:rPr>
          <w:b/>
          <w:bCs/>
        </w:rPr>
        <w:t xml:space="preserve"> Funding for placement opportunities is limited; the application process will be competitive.</w:t>
      </w:r>
      <w:r w:rsidR="006B42A3" w:rsidRPr="00EC55C5">
        <w:rPr>
          <w:b/>
          <w:bCs/>
        </w:rPr>
        <w:t xml:space="preserve"> </w:t>
      </w:r>
      <w:r w:rsidR="00037281">
        <w:rPr>
          <w:b/>
          <w:bCs/>
        </w:rPr>
        <w:t>You will receive feedback from the CHASE Training and Development Group and may be invited to submit a revised proposal. The CHASE Training and Development Group may approve your overall proposal but reject specific costs.</w:t>
      </w:r>
    </w:p>
    <w:p w14:paraId="249C2F79" w14:textId="378C39B6" w:rsidR="00D96388" w:rsidRDefault="00F778D3" w:rsidP="00415B49">
      <w:pPr>
        <w:rPr>
          <w:b/>
        </w:rPr>
      </w:pPr>
      <w:r>
        <w:rPr>
          <w:b/>
        </w:rPr>
        <w:t>Notes</w:t>
      </w:r>
      <w:bookmarkStart w:id="0" w:name="_GoBack"/>
      <w:bookmarkEnd w:id="0"/>
    </w:p>
    <w:p w14:paraId="0555618E" w14:textId="50C0A1ED" w:rsidR="00F778D3" w:rsidRDefault="00F778D3" w:rsidP="00373678">
      <w:pPr>
        <w:rPr>
          <w:bCs/>
        </w:rPr>
      </w:pPr>
      <w:r>
        <w:rPr>
          <w:bCs/>
        </w:rPr>
        <w:t xml:space="preserve">1. </w:t>
      </w:r>
      <w:r w:rsidR="003903EB">
        <w:rPr>
          <w:bCs/>
        </w:rPr>
        <w:t xml:space="preserve">To clarify </w:t>
      </w:r>
      <w:r w:rsidR="00373678">
        <w:rPr>
          <w:bCs/>
        </w:rPr>
        <w:t>t</w:t>
      </w:r>
      <w:r>
        <w:rPr>
          <w:bCs/>
        </w:rPr>
        <w:t>he distinction between placement activity and research activity</w:t>
      </w:r>
      <w:r w:rsidR="003903EB">
        <w:rPr>
          <w:bCs/>
        </w:rPr>
        <w:t>:</w:t>
      </w:r>
      <w:r>
        <w:rPr>
          <w:bCs/>
        </w:rPr>
        <w:t xml:space="preserve"> </w:t>
      </w:r>
      <w:r w:rsidR="003903EB">
        <w:rPr>
          <w:bCs/>
        </w:rPr>
        <w:t>p</w:t>
      </w:r>
      <w:r>
        <w:rPr>
          <w:bCs/>
        </w:rPr>
        <w:t>lacement activity is focused on training and development and you will not be expected to make progress on your PhD t</w:t>
      </w:r>
      <w:r w:rsidR="000B4777">
        <w:rPr>
          <w:bCs/>
        </w:rPr>
        <w:t>hesis or generate or disseminate</w:t>
      </w:r>
      <w:r>
        <w:rPr>
          <w:bCs/>
        </w:rPr>
        <w:t xml:space="preserve"> material related to your PhD thesis</w:t>
      </w:r>
      <w:r w:rsidR="006009D6">
        <w:rPr>
          <w:bCs/>
        </w:rPr>
        <w:t xml:space="preserve"> in an academic context</w:t>
      </w:r>
      <w:r>
        <w:rPr>
          <w:bCs/>
        </w:rPr>
        <w:t xml:space="preserve">. </w:t>
      </w:r>
      <w:r>
        <w:rPr>
          <w:bCs/>
        </w:rPr>
        <w:lastRenderedPageBreak/>
        <w:t xml:space="preserve">Accordingly, research activity is any activity that will generate </w:t>
      </w:r>
      <w:r w:rsidR="00513CD1">
        <w:rPr>
          <w:bCs/>
        </w:rPr>
        <w:t>or disseminate material relating to your PhD thesis</w:t>
      </w:r>
      <w:r w:rsidR="006F616F">
        <w:rPr>
          <w:bCs/>
        </w:rPr>
        <w:t xml:space="preserve"> in an academic context</w:t>
      </w:r>
      <w:r w:rsidR="00513CD1">
        <w:rPr>
          <w:bCs/>
        </w:rPr>
        <w:t>. Examples</w:t>
      </w:r>
      <w:r w:rsidR="0087295A">
        <w:rPr>
          <w:bCs/>
        </w:rPr>
        <w:t xml:space="preserve"> of research activity</w:t>
      </w:r>
      <w:r w:rsidR="00513CD1">
        <w:rPr>
          <w:bCs/>
        </w:rPr>
        <w:t xml:space="preserve"> include, but are not limited to, fieldwork, study visits and attendance at conferences.</w:t>
      </w:r>
    </w:p>
    <w:p w14:paraId="4F7336FA" w14:textId="493F6210" w:rsidR="00513CD1" w:rsidRDefault="00513CD1" w:rsidP="00513CD1">
      <w:pPr>
        <w:rPr>
          <w:bCs/>
        </w:rPr>
      </w:pPr>
      <w:r>
        <w:rPr>
          <w:bCs/>
        </w:rPr>
        <w:t xml:space="preserve">2. You are welcome to submit a proposal </w:t>
      </w:r>
      <w:r w:rsidR="00481E1D">
        <w:rPr>
          <w:bCs/>
        </w:rPr>
        <w:t xml:space="preserve">for a project </w:t>
      </w:r>
      <w:r>
        <w:rPr>
          <w:bCs/>
        </w:rPr>
        <w:t>that combines a placement with research activity. Your application should</w:t>
      </w:r>
      <w:r w:rsidR="0087295A">
        <w:rPr>
          <w:bCs/>
        </w:rPr>
        <w:t>, however,</w:t>
      </w:r>
      <w:r>
        <w:rPr>
          <w:bCs/>
        </w:rPr>
        <w:t xml:space="preserve"> </w:t>
      </w:r>
      <w:r w:rsidR="003903EB">
        <w:rPr>
          <w:bCs/>
        </w:rPr>
        <w:t xml:space="preserve">be clear on </w:t>
      </w:r>
      <w:r>
        <w:rPr>
          <w:bCs/>
        </w:rPr>
        <w:t>the duration of time to be spent on placement and the duration of time to be spent on research activity.</w:t>
      </w:r>
    </w:p>
    <w:p w14:paraId="2137BF25" w14:textId="2287194A" w:rsidR="00E61E0A" w:rsidRDefault="00E61E0A" w:rsidP="006F616F">
      <w:pPr>
        <w:rPr>
          <w:bCs/>
        </w:rPr>
      </w:pPr>
      <w:r>
        <w:rPr>
          <w:bCs/>
        </w:rPr>
        <w:t xml:space="preserve">3. Placements are expected to be </w:t>
      </w:r>
      <w:r w:rsidR="00EC55C5">
        <w:rPr>
          <w:bCs/>
        </w:rPr>
        <w:t>1</w:t>
      </w:r>
      <w:r>
        <w:rPr>
          <w:bCs/>
        </w:rPr>
        <w:t xml:space="preserve"> to </w:t>
      </w:r>
      <w:r w:rsidR="00EC55C5">
        <w:rPr>
          <w:bCs/>
        </w:rPr>
        <w:t>6</w:t>
      </w:r>
      <w:r>
        <w:rPr>
          <w:bCs/>
        </w:rPr>
        <w:t xml:space="preserve"> months in duration. Applications for part time placements are welcome and any agreed extension to your stipend will be agreed on a pro rata</w:t>
      </w:r>
      <w:r w:rsidR="000E149D">
        <w:rPr>
          <w:bCs/>
        </w:rPr>
        <w:t xml:space="preserve"> basis (for example,</w:t>
      </w:r>
      <w:r w:rsidR="006B41BE">
        <w:rPr>
          <w:bCs/>
        </w:rPr>
        <w:t xml:space="preserve"> a placement worked for 18 hours per week could be worked over a 12 month period but your stipend will be extended by 6 months</w:t>
      </w:r>
      <w:r w:rsidR="00FB3633">
        <w:rPr>
          <w:bCs/>
        </w:rPr>
        <w:t xml:space="preserve"> – based on a ‘full-time’ working week of 36 hours</w:t>
      </w:r>
      <w:r w:rsidR="006B41BE">
        <w:rPr>
          <w:bCs/>
        </w:rPr>
        <w:t>). You would be expected to continue progress on your PhD thesis</w:t>
      </w:r>
      <w:r w:rsidR="000E149D">
        <w:rPr>
          <w:bCs/>
        </w:rPr>
        <w:t xml:space="preserve"> on a part-time basis</w:t>
      </w:r>
      <w:r w:rsidR="006B41BE">
        <w:rPr>
          <w:bCs/>
        </w:rPr>
        <w:t xml:space="preserve"> and the statement </w:t>
      </w:r>
      <w:r w:rsidR="006F616F">
        <w:rPr>
          <w:bCs/>
        </w:rPr>
        <w:t>of support from your PhD Supervisor</w:t>
      </w:r>
      <w:r w:rsidR="006B41BE">
        <w:rPr>
          <w:bCs/>
        </w:rPr>
        <w:t>s should confirm that an updated schedule of progress and supervision for your PhD has been agreed.</w:t>
      </w:r>
    </w:p>
    <w:p w14:paraId="412710F1" w14:textId="6AD77121" w:rsidR="00327B8E" w:rsidRPr="00F778D3" w:rsidRDefault="00E61E0A" w:rsidP="00513CD1">
      <w:pPr>
        <w:rPr>
          <w:bCs/>
        </w:rPr>
      </w:pPr>
      <w:r>
        <w:rPr>
          <w:bCs/>
        </w:rPr>
        <w:t>4</w:t>
      </w:r>
      <w:r w:rsidR="00327B8E">
        <w:rPr>
          <w:bCs/>
        </w:rPr>
        <w:t>. Only standard class travel</w:t>
      </w:r>
      <w:r w:rsidR="0087295A">
        <w:rPr>
          <w:bCs/>
        </w:rPr>
        <w:t xml:space="preserve"> costs</w:t>
      </w:r>
      <w:r w:rsidR="00327B8E">
        <w:rPr>
          <w:bCs/>
        </w:rPr>
        <w:t xml:space="preserve"> will be approved.</w:t>
      </w:r>
      <w:r w:rsidR="00E05472">
        <w:rPr>
          <w:bCs/>
        </w:rPr>
        <w:t xml:space="preserve"> Accommodation costs will only be covered in exceptional circumstances. You will be expected to make accommodation arrangements that avoid you paying double rent if you need to relocate for the duration of your placement.</w:t>
      </w:r>
    </w:p>
    <w:p w14:paraId="48620D12" w14:textId="7A2A0534" w:rsidR="00281780" w:rsidRDefault="00F778D3" w:rsidP="00415B49">
      <w:pPr>
        <w:rPr>
          <w:b/>
        </w:rPr>
      </w:pPr>
      <w:r>
        <w:rPr>
          <w:b/>
        </w:rPr>
        <w:t>Process for developing and submitting a placement application</w:t>
      </w:r>
    </w:p>
    <w:p w14:paraId="385238C9" w14:textId="1277EE2C" w:rsidR="00987914" w:rsidRDefault="00F778D3" w:rsidP="00E05472">
      <w:pPr>
        <w:rPr>
          <w:bCs/>
        </w:rPr>
      </w:pPr>
      <w:r>
        <w:rPr>
          <w:bCs/>
        </w:rPr>
        <w:t>1. Please discuss any proposed placement activity with the CHASE Placements and Partnerships Officer prior to compl</w:t>
      </w:r>
      <w:r w:rsidR="00E05472">
        <w:rPr>
          <w:bCs/>
        </w:rPr>
        <w:t>eting this application form.</w:t>
      </w:r>
    </w:p>
    <w:p w14:paraId="410A6B84" w14:textId="6A986CF6" w:rsidR="00B62666" w:rsidRDefault="00B62666" w:rsidP="00E05472">
      <w:pPr>
        <w:rPr>
          <w:bCs/>
        </w:rPr>
      </w:pPr>
      <w:r>
        <w:rPr>
          <w:bCs/>
        </w:rPr>
        <w:t>2. There are two main ‘types’ of placement. Firstly, opportunities that are advertised, on the CHASE website, by the placement provider and secondly, opportunities that are developed through discussions between the student and the placement provider. The CHASE Placements and Partnerships Officer can help you secure both types of placement.</w:t>
      </w:r>
    </w:p>
    <w:p w14:paraId="7C3E8375" w14:textId="2CDC113A" w:rsidR="00987914" w:rsidRDefault="00B62666" w:rsidP="00415B49">
      <w:pPr>
        <w:rPr>
          <w:bCs/>
        </w:rPr>
      </w:pPr>
      <w:r>
        <w:rPr>
          <w:bCs/>
        </w:rPr>
        <w:t>3</w:t>
      </w:r>
      <w:r w:rsidR="00987914">
        <w:rPr>
          <w:bCs/>
        </w:rPr>
        <w:t xml:space="preserve">. The </w:t>
      </w:r>
      <w:r w:rsidR="00EC55C5">
        <w:rPr>
          <w:bCs/>
        </w:rPr>
        <w:t xml:space="preserve">CHASE </w:t>
      </w:r>
      <w:r w:rsidR="00987914">
        <w:rPr>
          <w:bCs/>
        </w:rPr>
        <w:t>Placements and Partnerships Officer will support you in contacting an organisation to gain support from the organisation for your placement. You will be referred, where appropriate, to your home institution careers service for support with pre</w:t>
      </w:r>
      <w:r w:rsidR="00EC55C5">
        <w:rPr>
          <w:bCs/>
        </w:rPr>
        <w:t>paring a CV or appl</w:t>
      </w:r>
      <w:r w:rsidR="000E149D">
        <w:rPr>
          <w:bCs/>
        </w:rPr>
        <w:t>ication form</w:t>
      </w:r>
      <w:r w:rsidR="00EC55C5">
        <w:rPr>
          <w:bCs/>
        </w:rPr>
        <w:t xml:space="preserve"> </w:t>
      </w:r>
      <w:r w:rsidR="000E149D">
        <w:rPr>
          <w:bCs/>
        </w:rPr>
        <w:t>(</w:t>
      </w:r>
      <w:r w:rsidR="00EC55C5">
        <w:rPr>
          <w:bCs/>
        </w:rPr>
        <w:t>where requested by the placement provider</w:t>
      </w:r>
      <w:r w:rsidR="000E149D">
        <w:rPr>
          <w:bCs/>
        </w:rPr>
        <w:t>)</w:t>
      </w:r>
      <w:r w:rsidR="00987914">
        <w:rPr>
          <w:bCs/>
        </w:rPr>
        <w:t xml:space="preserve"> and for additional support with searching for and approaching potential placement providers.</w:t>
      </w:r>
    </w:p>
    <w:p w14:paraId="4559550E" w14:textId="01CD1A3D" w:rsidR="00987914" w:rsidRDefault="00B62666" w:rsidP="00415B49">
      <w:pPr>
        <w:rPr>
          <w:bCs/>
        </w:rPr>
      </w:pPr>
      <w:r>
        <w:rPr>
          <w:bCs/>
        </w:rPr>
        <w:t>4</w:t>
      </w:r>
      <w:r w:rsidR="00987914">
        <w:rPr>
          <w:bCs/>
        </w:rPr>
        <w:t xml:space="preserve">. If you are proposing a placement with a CHASE partner organisation (see </w:t>
      </w:r>
      <w:hyperlink r:id="rId9" w:history="1">
        <w:r w:rsidR="00987914" w:rsidRPr="00037281">
          <w:rPr>
            <w:rStyle w:val="Hyperlink"/>
            <w:bCs/>
          </w:rPr>
          <w:t>http://www.chase.ac.uk/chase-partners/</w:t>
        </w:r>
      </w:hyperlink>
      <w:r w:rsidR="00987914">
        <w:rPr>
          <w:bCs/>
        </w:rPr>
        <w:t xml:space="preserve"> for details) the </w:t>
      </w:r>
      <w:r w:rsidR="00EC55C5">
        <w:rPr>
          <w:bCs/>
        </w:rPr>
        <w:t xml:space="preserve">CHASE </w:t>
      </w:r>
      <w:r w:rsidR="00987914">
        <w:rPr>
          <w:bCs/>
        </w:rPr>
        <w:t>Placements and Partnerships Officer will make an introduction between</w:t>
      </w:r>
      <w:r w:rsidR="00BF513B">
        <w:rPr>
          <w:bCs/>
        </w:rPr>
        <w:t xml:space="preserve"> you and a representative of this</w:t>
      </w:r>
      <w:r w:rsidR="00987914">
        <w:rPr>
          <w:bCs/>
        </w:rPr>
        <w:t xml:space="preserve"> organisation.</w:t>
      </w:r>
      <w:r>
        <w:rPr>
          <w:bCs/>
        </w:rPr>
        <w:t xml:space="preserve"> Please note you are equally welcome to develop placement projects with organisations not partnered with CHASE. The fact the organisation is not a CHASE partner will not negatively affect your chances of gaining approval.</w:t>
      </w:r>
    </w:p>
    <w:p w14:paraId="7F98C700" w14:textId="6C2E4467" w:rsidR="00327B8E" w:rsidRDefault="00B62666" w:rsidP="00415B49">
      <w:pPr>
        <w:rPr>
          <w:bCs/>
        </w:rPr>
      </w:pPr>
      <w:r>
        <w:rPr>
          <w:bCs/>
        </w:rPr>
        <w:t>5</w:t>
      </w:r>
      <w:r w:rsidR="00327B8E">
        <w:rPr>
          <w:bCs/>
        </w:rPr>
        <w:t>. You will lead on discussing your proposed placement in direct correspondence with the placement provider. The</w:t>
      </w:r>
      <w:r w:rsidR="00EC55C5">
        <w:rPr>
          <w:bCs/>
        </w:rPr>
        <w:t xml:space="preserve"> CHASE</w:t>
      </w:r>
      <w:r w:rsidR="00327B8E">
        <w:rPr>
          <w:bCs/>
        </w:rPr>
        <w:t xml:space="preserve"> Placements and Partnerships Officer will support you, as required, throughout this process.</w:t>
      </w:r>
    </w:p>
    <w:p w14:paraId="50D20E72" w14:textId="01943B46" w:rsidR="00327B8E" w:rsidRPr="00F778D3" w:rsidRDefault="00B62666" w:rsidP="00EC55C5">
      <w:pPr>
        <w:rPr>
          <w:bCs/>
        </w:rPr>
      </w:pPr>
      <w:r>
        <w:rPr>
          <w:bCs/>
        </w:rPr>
        <w:lastRenderedPageBreak/>
        <w:t>6</w:t>
      </w:r>
      <w:r w:rsidR="00327B8E">
        <w:rPr>
          <w:bCs/>
        </w:rPr>
        <w:t xml:space="preserve">. Once you have an agreement in principle from the placement provider and the name and contact details of a proposed workplace supervisor at the placement provider you should complete the application form below. The </w:t>
      </w:r>
      <w:r w:rsidR="00EC55C5">
        <w:rPr>
          <w:bCs/>
        </w:rPr>
        <w:t xml:space="preserve">CHASE </w:t>
      </w:r>
      <w:r w:rsidR="00327B8E">
        <w:rPr>
          <w:bCs/>
        </w:rPr>
        <w:t xml:space="preserve">Placements and Partnerships Officer will support you in completing the </w:t>
      </w:r>
      <w:r w:rsidR="00EC55C5">
        <w:rPr>
          <w:bCs/>
        </w:rPr>
        <w:t xml:space="preserve">application </w:t>
      </w:r>
      <w:r w:rsidR="00327B8E">
        <w:rPr>
          <w:bCs/>
        </w:rPr>
        <w:t xml:space="preserve">form and provide feedback on the </w:t>
      </w:r>
      <w:r w:rsidR="00EC55C5">
        <w:rPr>
          <w:bCs/>
        </w:rPr>
        <w:t>form</w:t>
      </w:r>
      <w:r w:rsidR="00327B8E">
        <w:rPr>
          <w:bCs/>
        </w:rPr>
        <w:t xml:space="preserve"> in draft format</w:t>
      </w:r>
      <w:r w:rsidR="00EC55C5">
        <w:rPr>
          <w:bCs/>
        </w:rPr>
        <w:t xml:space="preserve"> prior to formal submission</w:t>
      </w:r>
      <w:r w:rsidR="00327B8E">
        <w:rPr>
          <w:bCs/>
        </w:rPr>
        <w:t>.</w:t>
      </w:r>
    </w:p>
    <w:p w14:paraId="749C5449" w14:textId="647FB181" w:rsidR="00281780" w:rsidRDefault="00B62666" w:rsidP="008104AA">
      <w:r>
        <w:t>7</w:t>
      </w:r>
      <w:r w:rsidR="00EB2D7C">
        <w:t xml:space="preserve">. </w:t>
      </w:r>
      <w:r w:rsidR="005F52B6" w:rsidRPr="00B7127F">
        <w:t xml:space="preserve">Please complete </w:t>
      </w:r>
      <w:r w:rsidR="008104AA">
        <w:t xml:space="preserve">the application form and submit it to </w:t>
      </w:r>
      <w:hyperlink r:id="rId10" w:history="1">
        <w:r w:rsidR="003903EB" w:rsidRPr="00CA2622">
          <w:rPr>
            <w:rStyle w:val="Hyperlink"/>
          </w:rPr>
          <w:t>enquiries@chase.ac.uk</w:t>
        </w:r>
      </w:hyperlink>
      <w:r w:rsidR="00EB2D7C">
        <w:t xml:space="preserve">. Your application will be </w:t>
      </w:r>
      <w:r w:rsidR="006922B5">
        <w:t>considered promptly and you will receive a response within 4 weeks of submission</w:t>
      </w:r>
      <w:r w:rsidR="00EB2D7C">
        <w:t>. If your application requires urgent consideration, for example if the placement needs to commence or be approved prior to this deadline, please contact the</w:t>
      </w:r>
      <w:r w:rsidR="00EC55C5">
        <w:t xml:space="preserve"> CHASE</w:t>
      </w:r>
      <w:r w:rsidR="00EB2D7C">
        <w:t xml:space="preserve"> Placements and Partnerships Officer as soon as possible. Urgent applications will be considered in exceptional circumstances prov</w:t>
      </w:r>
      <w:r w:rsidR="00481E1D">
        <w:t>iding a clear rationale</w:t>
      </w:r>
      <w:r w:rsidR="00EB2D7C">
        <w:t xml:space="preserve"> is </w:t>
      </w:r>
      <w:r w:rsidR="003903EB">
        <w:t>given</w:t>
      </w:r>
      <w:r w:rsidR="00EB2D7C">
        <w:t>.</w:t>
      </w:r>
    </w:p>
    <w:p w14:paraId="184C2C6F" w14:textId="1ED04983" w:rsidR="00EB2D7C" w:rsidRDefault="00B62666" w:rsidP="008104AA">
      <w:r>
        <w:t>8</w:t>
      </w:r>
      <w:r w:rsidR="00EB2D7C">
        <w:t>.</w:t>
      </w:r>
      <w:r>
        <w:t xml:space="preserve"> If your placement project is ap</w:t>
      </w:r>
      <w:r w:rsidR="00EB2D7C">
        <w:t>proved</w:t>
      </w:r>
      <w:r w:rsidR="00EC55C5">
        <w:t xml:space="preserve"> by the CHASE </w:t>
      </w:r>
      <w:r w:rsidR="003903EB">
        <w:t xml:space="preserve">Training </w:t>
      </w:r>
      <w:r w:rsidR="00EC55C5">
        <w:t xml:space="preserve">and </w:t>
      </w:r>
      <w:r w:rsidR="003903EB">
        <w:t>Development Group</w:t>
      </w:r>
      <w:r>
        <w:t>,</w:t>
      </w:r>
      <w:r w:rsidR="003903EB">
        <w:t xml:space="preserve"> </w:t>
      </w:r>
      <w:r w:rsidR="00EB2D7C">
        <w:t>you will be referred</w:t>
      </w:r>
      <w:r w:rsidR="002B0775">
        <w:t>,</w:t>
      </w:r>
      <w:r w:rsidR="00BF513B">
        <w:t xml:space="preserve"> by the CHASE Placements and Partnerships Officer</w:t>
      </w:r>
      <w:r w:rsidR="002B0775">
        <w:t>,</w:t>
      </w:r>
      <w:r w:rsidR="00EB2D7C">
        <w:t xml:space="preserve"> to your home institution in order to complete compliance documentation in accordance with you</w:t>
      </w:r>
      <w:r w:rsidR="0060591F">
        <w:t>r home institution’</w:t>
      </w:r>
      <w:r w:rsidR="000B4777">
        <w:t>s procedures. Your home institution</w:t>
      </w:r>
      <w:r w:rsidR="00756B0D">
        <w:t xml:space="preserve"> will support you through this</w:t>
      </w:r>
      <w:r w:rsidR="0060591F">
        <w:t xml:space="preserve"> process.</w:t>
      </w:r>
    </w:p>
    <w:p w14:paraId="05BC1834" w14:textId="3483A5B0" w:rsidR="00EB2D7C" w:rsidRDefault="00B62666" w:rsidP="008104AA">
      <w:r>
        <w:t>9</w:t>
      </w:r>
      <w:r w:rsidR="00EB2D7C">
        <w:t>. If your application for support with associated costs is approved you will be provided with guidance regarding any additional documentation (for example</w:t>
      </w:r>
      <w:r w:rsidR="00756B0D">
        <w:t>,</w:t>
      </w:r>
      <w:r w:rsidR="00EB2D7C">
        <w:t xml:space="preserve"> receipts or proof of purchase) required.</w:t>
      </w:r>
    </w:p>
    <w:p w14:paraId="42CA0445" w14:textId="5EF7D642" w:rsidR="00EB2D7C" w:rsidRDefault="00B62666" w:rsidP="008E7D13">
      <w:r>
        <w:t>10</w:t>
      </w:r>
      <w:r w:rsidR="00EB2D7C">
        <w:t>. Duty of care for you as a student</w:t>
      </w:r>
      <w:r w:rsidR="000B4777">
        <w:t xml:space="preserve"> whilst</w:t>
      </w:r>
      <w:r w:rsidR="00EB2D7C">
        <w:t xml:space="preserve"> on placement is th</w:t>
      </w:r>
      <w:r>
        <w:t>e responsibility of your home in</w:t>
      </w:r>
      <w:r w:rsidR="00EB2D7C">
        <w:t>stitution. Your home</w:t>
      </w:r>
      <w:r w:rsidR="009F703D">
        <w:t xml:space="preserve"> institution</w:t>
      </w:r>
      <w:r w:rsidR="00EB2D7C">
        <w:t xml:space="preserve"> will brief you prior to commencing your placement and inform you of the support available to you</w:t>
      </w:r>
      <w:r w:rsidR="00BF513B">
        <w:t xml:space="preserve"> from your home institution</w:t>
      </w:r>
      <w:r w:rsidR="00EB2D7C">
        <w:t xml:space="preserve"> whilst on placement</w:t>
      </w:r>
      <w:r w:rsidR="008E7D13">
        <w:t>.</w:t>
      </w:r>
      <w:r w:rsidR="00EB2D7C">
        <w:t xml:space="preserve"> </w:t>
      </w:r>
      <w:r w:rsidR="008E7D13">
        <w:t xml:space="preserve">This will include </w:t>
      </w:r>
      <w:r w:rsidR="00EB2D7C">
        <w:t xml:space="preserve">procedures for raising concerns or grievances </w:t>
      </w:r>
      <w:r w:rsidR="008E7D13">
        <w:t>whilst on placement and procedures for withdrawing from your place</w:t>
      </w:r>
      <w:r w:rsidR="00481E1D">
        <w:t>ment and returning to full time PhD studies</w:t>
      </w:r>
      <w:r w:rsidR="008E7D13">
        <w:t xml:space="preserve"> should this course of action become necessary. The CHASE Placements and Partnerships Officer can offer informal support and guidance whilst you are on placement but will refer any concerns or issues to your home ins</w:t>
      </w:r>
      <w:r w:rsidR="00BF513B">
        <w:t>titution where your home institution</w:t>
      </w:r>
      <w:r w:rsidR="008E7D13">
        <w:t xml:space="preserve"> needs to act on your behalf.</w:t>
      </w:r>
    </w:p>
    <w:p w14:paraId="0B9564C2" w14:textId="0767E336" w:rsidR="008E7D13" w:rsidRDefault="00B62666" w:rsidP="00EA1D17">
      <w:r>
        <w:t>11</w:t>
      </w:r>
      <w:r w:rsidR="007A664C">
        <w:t>. Within one month of the</w:t>
      </w:r>
      <w:r w:rsidR="008E7D13">
        <w:t xml:space="preserve"> conclusion of your placement you will write a report on your experience that details the nature of your placement and the training and development that your placement has provided you with. Your placement provider and your Sup</w:t>
      </w:r>
      <w:r w:rsidR="000E149D">
        <w:t>ervisors will also be ask</w:t>
      </w:r>
      <w:r w:rsidR="008E7D13">
        <w:t>ed to provide testimonials on the benefits and outcomes of your placement. You may also be invited to subsequent CHASE funded training and development events, including CHASE Encounters conferences, to discuss your placement and offer advice and support to CHASE students considering undertaking a placement.</w:t>
      </w:r>
    </w:p>
    <w:p w14:paraId="1AF4AC80" w14:textId="77777777" w:rsidR="00BF513B" w:rsidRDefault="008E7D13" w:rsidP="00AA6507">
      <w:pPr>
        <w:rPr>
          <w:b/>
          <w:bCs/>
        </w:rPr>
      </w:pPr>
      <w:r w:rsidRPr="00E61E0A">
        <w:rPr>
          <w:b/>
          <w:bCs/>
        </w:rPr>
        <w:t>Please note: your home institution is responsible for ensuring your placement meets national standard compliance guidelines. The CHASE Placements and Partnerships Officer will, however, work closely with your home institution to ensure that your placement meets national standards such as</w:t>
      </w:r>
      <w:r w:rsidR="00BF513B">
        <w:rPr>
          <w:b/>
          <w:bCs/>
        </w:rPr>
        <w:t>:</w:t>
      </w:r>
    </w:p>
    <w:p w14:paraId="090DB14E" w14:textId="66266680" w:rsidR="00BF513B" w:rsidRPr="00BF513B" w:rsidRDefault="00BF513B" w:rsidP="00BF513B">
      <w:pPr>
        <w:pStyle w:val="ListParagraph"/>
        <w:numPr>
          <w:ilvl w:val="0"/>
          <w:numId w:val="13"/>
        </w:numPr>
        <w:rPr>
          <w:b/>
          <w:bCs/>
        </w:rPr>
      </w:pPr>
      <w:r w:rsidRPr="00BF513B">
        <w:rPr>
          <w:b/>
          <w:bCs/>
        </w:rPr>
        <w:t>T</w:t>
      </w:r>
      <w:r w:rsidR="008E7D13" w:rsidRPr="00BF513B">
        <w:rPr>
          <w:b/>
          <w:bCs/>
        </w:rPr>
        <w:t xml:space="preserve">he QAA </w:t>
      </w:r>
      <w:r>
        <w:rPr>
          <w:b/>
          <w:bCs/>
        </w:rPr>
        <w:t>guide to</w:t>
      </w:r>
      <w:r w:rsidR="00AA6507" w:rsidRPr="00BF513B">
        <w:rPr>
          <w:b/>
          <w:bCs/>
        </w:rPr>
        <w:t xml:space="preserve"> ‘</w:t>
      </w:r>
      <w:hyperlink r:id="rId11" w:history="1">
        <w:r w:rsidR="00AA6507" w:rsidRPr="00481E1D">
          <w:rPr>
            <w:rStyle w:val="Hyperlink"/>
            <w:b/>
            <w:bCs/>
          </w:rPr>
          <w:t xml:space="preserve">Assuring and enhancing academic quality: chapter B10 – Managing higher education </w:t>
        </w:r>
        <w:r w:rsidRPr="00481E1D">
          <w:rPr>
            <w:rStyle w:val="Hyperlink"/>
            <w:b/>
            <w:bCs/>
          </w:rPr>
          <w:t>provision with others</w:t>
        </w:r>
      </w:hyperlink>
      <w:r w:rsidRPr="00BF513B">
        <w:rPr>
          <w:b/>
          <w:bCs/>
        </w:rPr>
        <w:t>’.</w:t>
      </w:r>
    </w:p>
    <w:p w14:paraId="2BEC2037" w14:textId="2DD0C70D" w:rsidR="00BF513B" w:rsidRPr="00BF513B" w:rsidRDefault="00BF513B" w:rsidP="00BF513B">
      <w:pPr>
        <w:pStyle w:val="ListParagraph"/>
        <w:numPr>
          <w:ilvl w:val="0"/>
          <w:numId w:val="13"/>
        </w:numPr>
        <w:rPr>
          <w:b/>
          <w:bCs/>
        </w:rPr>
      </w:pPr>
      <w:r w:rsidRPr="00BF513B">
        <w:rPr>
          <w:b/>
          <w:bCs/>
        </w:rPr>
        <w:lastRenderedPageBreak/>
        <w:t>T</w:t>
      </w:r>
      <w:r w:rsidR="00AA6507" w:rsidRPr="00BF513B">
        <w:rPr>
          <w:b/>
          <w:bCs/>
        </w:rPr>
        <w:t>he ‘</w:t>
      </w:r>
      <w:hyperlink r:id="rId12" w:history="1">
        <w:r w:rsidR="00AA6507" w:rsidRPr="00481E1D">
          <w:rPr>
            <w:rStyle w:val="Hyperlink"/>
            <w:b/>
            <w:bCs/>
          </w:rPr>
          <w:t>ASET Good Practice Guide for Work based and Placement L</w:t>
        </w:r>
        <w:r w:rsidRPr="00481E1D">
          <w:rPr>
            <w:rStyle w:val="Hyperlink"/>
            <w:b/>
            <w:bCs/>
          </w:rPr>
          <w:t>earning in Higher Education’</w:t>
        </w:r>
      </w:hyperlink>
      <w:r w:rsidRPr="00BF513B">
        <w:rPr>
          <w:b/>
          <w:bCs/>
        </w:rPr>
        <w:t>.</w:t>
      </w:r>
    </w:p>
    <w:p w14:paraId="0C0B2ECF" w14:textId="008FC41C" w:rsidR="008E7D13" w:rsidRPr="00BF513B" w:rsidRDefault="00BF513B" w:rsidP="00BF513B">
      <w:pPr>
        <w:pStyle w:val="ListParagraph"/>
        <w:numPr>
          <w:ilvl w:val="0"/>
          <w:numId w:val="13"/>
        </w:numPr>
        <w:rPr>
          <w:b/>
          <w:bCs/>
        </w:rPr>
      </w:pPr>
      <w:r w:rsidRPr="00BF513B">
        <w:rPr>
          <w:b/>
          <w:bCs/>
        </w:rPr>
        <w:t>T</w:t>
      </w:r>
      <w:r w:rsidR="00835AC0" w:rsidRPr="00BF513B">
        <w:rPr>
          <w:b/>
          <w:bCs/>
        </w:rPr>
        <w:t>he ‘</w:t>
      </w:r>
      <w:hyperlink r:id="rId13" w:history="1">
        <w:r w:rsidR="00835AC0" w:rsidRPr="00481E1D">
          <w:rPr>
            <w:rStyle w:val="Hyperlink"/>
            <w:b/>
            <w:bCs/>
          </w:rPr>
          <w:t>UCEA health and safety guidance for the placement of HE students</w:t>
        </w:r>
      </w:hyperlink>
      <w:r w:rsidR="00835AC0" w:rsidRPr="00BF513B">
        <w:rPr>
          <w:b/>
          <w:bCs/>
        </w:rPr>
        <w:t>’.</w:t>
      </w:r>
    </w:p>
    <w:p w14:paraId="29430B1E" w14:textId="77777777" w:rsidR="00C63FBA" w:rsidRDefault="00C63FBA" w:rsidP="00415B49">
      <w:pPr>
        <w:rPr>
          <w:b/>
          <w:sz w:val="24"/>
          <w:szCs w:val="24"/>
        </w:rPr>
      </w:pPr>
    </w:p>
    <w:p w14:paraId="0C0E4250" w14:textId="77777777" w:rsidR="00C63FBA" w:rsidRDefault="00C63FBA" w:rsidP="00415B49">
      <w:pPr>
        <w:rPr>
          <w:b/>
          <w:sz w:val="24"/>
          <w:szCs w:val="24"/>
        </w:rPr>
      </w:pPr>
    </w:p>
    <w:p w14:paraId="44F016DB" w14:textId="77777777" w:rsidR="00181B39" w:rsidRDefault="00181B39">
      <w:pPr>
        <w:rPr>
          <w:b/>
          <w:sz w:val="24"/>
          <w:szCs w:val="24"/>
        </w:rPr>
      </w:pPr>
      <w:r>
        <w:rPr>
          <w:b/>
          <w:sz w:val="24"/>
          <w:szCs w:val="24"/>
        </w:rPr>
        <w:br w:type="page"/>
      </w:r>
    </w:p>
    <w:p w14:paraId="4BAD534F" w14:textId="5B682213" w:rsidR="00415B49" w:rsidRPr="00B62666" w:rsidRDefault="00415B49" w:rsidP="00415B49">
      <w:pPr>
        <w:rPr>
          <w:b/>
          <w:sz w:val="24"/>
          <w:szCs w:val="24"/>
        </w:rPr>
      </w:pPr>
      <w:r w:rsidRPr="00B62666">
        <w:rPr>
          <w:b/>
          <w:sz w:val="24"/>
          <w:szCs w:val="24"/>
        </w:rPr>
        <w:lastRenderedPageBreak/>
        <w:t>CHASE application form for student support funding</w:t>
      </w:r>
    </w:p>
    <w:p w14:paraId="5361E8EC" w14:textId="6FCB94A7" w:rsidR="001D503F" w:rsidRDefault="0002155D" w:rsidP="00415B49">
      <w:pPr>
        <w:rPr>
          <w:b/>
        </w:rPr>
      </w:pPr>
      <w:r>
        <w:rPr>
          <w:b/>
        </w:rPr>
        <w:t>Please confirm</w:t>
      </w:r>
      <w:r w:rsidR="0058335D">
        <w:rPr>
          <w:b/>
        </w:rPr>
        <w:t xml:space="preserve"> before completing the application form</w:t>
      </w:r>
      <w:r>
        <w:rPr>
          <w:b/>
        </w:rPr>
        <w:t>:</w:t>
      </w:r>
    </w:p>
    <w:p w14:paraId="5859BA7A" w14:textId="328F44D0" w:rsidR="0002155D" w:rsidRPr="0002155D" w:rsidRDefault="0002155D" w:rsidP="00AD0233">
      <w:pPr>
        <w:rPr>
          <w:bCs/>
        </w:rPr>
      </w:pPr>
      <w:r>
        <w:rPr>
          <w:bCs/>
        </w:rPr>
        <w:t>I have discussed this proposal with the CHASE Placements and Partnerships Officer</w:t>
      </w:r>
      <w:r w:rsidR="003F7EB5">
        <w:rPr>
          <w:bCs/>
        </w:rPr>
        <w:t>:</w:t>
      </w:r>
      <w:r>
        <w:rPr>
          <w:bCs/>
        </w:rPr>
        <w:t xml:space="preserve"> </w:t>
      </w:r>
      <w:sdt>
        <w:sdtPr>
          <w:rPr>
            <w:bCs/>
          </w:rPr>
          <w:id w:val="2013946411"/>
          <w:placeholder>
            <w:docPart w:val="DefaultPlaceholder_1082065159"/>
          </w:placeholder>
          <w:showingPlcHdr/>
          <w:dropDownList>
            <w:listItem w:value="Choose an item."/>
            <w:listItem w:displayText="Yes" w:value="Yes"/>
            <w:listItem w:displayText="No" w:value="No"/>
          </w:dropDownList>
        </w:sdtPr>
        <w:sdtEndPr/>
        <w:sdtContent>
          <w:r w:rsidRPr="00116453">
            <w:rPr>
              <w:rStyle w:val="PlaceholderText"/>
            </w:rPr>
            <w:t>Choose an item.</w:t>
          </w:r>
        </w:sdtContent>
      </w:sdt>
    </w:p>
    <w:p w14:paraId="630BFD5D" w14:textId="3D4FB043" w:rsidR="0002155D" w:rsidRDefault="0002155D" w:rsidP="00AD0233">
      <w:pPr>
        <w:rPr>
          <w:bCs/>
        </w:rPr>
      </w:pPr>
      <w:r>
        <w:rPr>
          <w:bCs/>
        </w:rPr>
        <w:t>I have agreement in principle from the named placement provider to host me on placement</w:t>
      </w:r>
      <w:r w:rsidR="003F7EB5">
        <w:rPr>
          <w:bCs/>
        </w:rPr>
        <w:t>:</w:t>
      </w:r>
      <w:r>
        <w:rPr>
          <w:bCs/>
        </w:rPr>
        <w:t xml:space="preserve"> </w:t>
      </w:r>
      <w:sdt>
        <w:sdtPr>
          <w:rPr>
            <w:bCs/>
          </w:rPr>
          <w:id w:val="1720239674"/>
          <w:placeholder>
            <w:docPart w:val="54E5DDAA0B034E33B9A0A7C5C92079DE"/>
          </w:placeholder>
          <w:showingPlcHdr/>
          <w:dropDownList>
            <w:listItem w:value="Choose an item."/>
            <w:listItem w:displayText="Yes" w:value="Yes"/>
            <w:listItem w:displayText="No" w:value="No"/>
          </w:dropDownList>
        </w:sdtPr>
        <w:sdtEndPr/>
        <w:sdtContent>
          <w:r w:rsidRPr="00116453">
            <w:rPr>
              <w:rStyle w:val="PlaceholderText"/>
            </w:rPr>
            <w:t>Choose an item.</w:t>
          </w:r>
        </w:sdtContent>
      </w:sdt>
    </w:p>
    <w:p w14:paraId="2B074BE8" w14:textId="56985AC6" w:rsidR="0002155D" w:rsidRPr="0002155D" w:rsidRDefault="0002155D" w:rsidP="00EA1D17">
      <w:pPr>
        <w:widowControl w:val="0"/>
        <w:rPr>
          <w:bCs/>
        </w:rPr>
      </w:pPr>
      <w:r>
        <w:rPr>
          <w:bCs/>
        </w:rPr>
        <w:t>I have discussed this placem</w:t>
      </w:r>
      <w:r w:rsidR="00EA1D17">
        <w:rPr>
          <w:bCs/>
        </w:rPr>
        <w:t xml:space="preserve">ent proposal with my </w:t>
      </w:r>
      <w:r w:rsidR="006F616F">
        <w:rPr>
          <w:bCs/>
        </w:rPr>
        <w:t xml:space="preserve">PhD </w:t>
      </w:r>
      <w:r w:rsidR="00EA1D17">
        <w:rPr>
          <w:bCs/>
        </w:rPr>
        <w:t>Supervisor</w:t>
      </w:r>
      <w:r>
        <w:rPr>
          <w:bCs/>
        </w:rPr>
        <w:t>s</w:t>
      </w:r>
      <w:r w:rsidR="001A21BC">
        <w:rPr>
          <w:bCs/>
        </w:rPr>
        <w:t>:</w:t>
      </w:r>
      <w:r>
        <w:rPr>
          <w:bCs/>
        </w:rPr>
        <w:t xml:space="preserve"> </w:t>
      </w:r>
      <w:sdt>
        <w:sdtPr>
          <w:rPr>
            <w:bCs/>
          </w:rPr>
          <w:id w:val="1374889101"/>
          <w:placeholder>
            <w:docPart w:val="C465595F19184263A79FF4AE857EE539"/>
          </w:placeholder>
          <w:showingPlcHdr/>
          <w:dropDownList>
            <w:listItem w:value="Choose an item."/>
            <w:listItem w:displayText="Yes" w:value="Yes"/>
            <w:listItem w:displayText="No" w:value="No"/>
          </w:dropDownList>
        </w:sdtPr>
        <w:sdtEndPr/>
        <w:sdtContent>
          <w:r w:rsidRPr="00116453">
            <w:rPr>
              <w:rStyle w:val="PlaceholderText"/>
            </w:rPr>
            <w:t>Choose an item.</w:t>
          </w:r>
        </w:sdtContent>
      </w:sdt>
    </w:p>
    <w:p w14:paraId="73A759F1" w14:textId="77777777" w:rsidR="0002155D" w:rsidRDefault="0002155D" w:rsidP="00415B49">
      <w:pPr>
        <w:rPr>
          <w:b/>
        </w:rPr>
      </w:pPr>
    </w:p>
    <w:p w14:paraId="6E317CCC" w14:textId="4AA2F15C" w:rsidR="00415B49" w:rsidRPr="00415B49" w:rsidRDefault="00415B49" w:rsidP="0002155D">
      <w:pPr>
        <w:rPr>
          <w:b/>
        </w:rPr>
      </w:pPr>
      <w:r w:rsidRPr="00415B49">
        <w:rPr>
          <w:b/>
        </w:rPr>
        <w:t xml:space="preserve">Section 1 </w:t>
      </w:r>
      <w:r w:rsidR="0002155D">
        <w:rPr>
          <w:b/>
        </w:rPr>
        <w:t>Your</w:t>
      </w:r>
      <w:r w:rsidRPr="00415B49">
        <w:rPr>
          <w:b/>
        </w:rPr>
        <w:t xml:space="preserve"> details</w:t>
      </w:r>
    </w:p>
    <w:p w14:paraId="7B8DA0DB" w14:textId="521C7924" w:rsidR="00415B49" w:rsidRDefault="00415B49" w:rsidP="00AD0233">
      <w:r>
        <w:t>Name</w:t>
      </w:r>
      <w:r w:rsidR="001F6F97">
        <w:t>:</w:t>
      </w:r>
      <w:r>
        <w:t xml:space="preserve"> </w:t>
      </w:r>
      <w:sdt>
        <w:sdtPr>
          <w:id w:val="741378668"/>
          <w:placeholder>
            <w:docPart w:val="307154B115B7402294375A423055ED7C"/>
          </w:placeholder>
          <w:showingPlcHdr/>
          <w:text/>
        </w:sdtPr>
        <w:sdtEndPr/>
        <w:sdtContent>
          <w:r w:rsidRPr="00EF6507">
            <w:rPr>
              <w:rStyle w:val="PlaceholderText"/>
            </w:rPr>
            <w:t>Click here to enter text.</w:t>
          </w:r>
        </w:sdtContent>
      </w:sdt>
    </w:p>
    <w:p w14:paraId="4EDF58BB" w14:textId="12B35ACC" w:rsidR="00C63FBA" w:rsidRDefault="00C63FBA" w:rsidP="00AD0233">
      <w:r>
        <w:t xml:space="preserve">Email address: </w:t>
      </w:r>
      <w:sdt>
        <w:sdtPr>
          <w:id w:val="617256623"/>
          <w:placeholder>
            <w:docPart w:val="A903F4DF9B4B412584AE47CB711582B5"/>
          </w:placeholder>
          <w:showingPlcHdr/>
          <w:text/>
        </w:sdtPr>
        <w:sdtEndPr/>
        <w:sdtContent>
          <w:r w:rsidRPr="00EF6507">
            <w:rPr>
              <w:rStyle w:val="PlaceholderText"/>
            </w:rPr>
            <w:t>Click here to enter text.</w:t>
          </w:r>
        </w:sdtContent>
      </w:sdt>
    </w:p>
    <w:p w14:paraId="0360F06B" w14:textId="296041C8" w:rsidR="00415B49" w:rsidRDefault="00415B49" w:rsidP="00AD0233">
      <w:r>
        <w:t>Student ID number</w:t>
      </w:r>
      <w:r w:rsidR="001F6F97">
        <w:t>:</w:t>
      </w:r>
      <w:r w:rsidR="0002155D">
        <w:t xml:space="preserve"> </w:t>
      </w:r>
      <w:sdt>
        <w:sdtPr>
          <w:id w:val="-1083457009"/>
          <w:placeholder>
            <w:docPart w:val="BED09CDF4C9347B9B6960C4C4AC3B438"/>
          </w:placeholder>
          <w:showingPlcHdr/>
          <w:text w:multiLine="1"/>
        </w:sdtPr>
        <w:sdtEndPr/>
        <w:sdtContent>
          <w:r w:rsidRPr="00EF6507">
            <w:rPr>
              <w:rStyle w:val="PlaceholderText"/>
            </w:rPr>
            <w:t>Click here to enter text.</w:t>
          </w:r>
        </w:sdtContent>
      </w:sdt>
    </w:p>
    <w:p w14:paraId="38F3D9EA" w14:textId="6CC8581E" w:rsidR="00415B49" w:rsidRDefault="00415B49" w:rsidP="00AD0233">
      <w:r>
        <w:t>Home institution</w:t>
      </w:r>
      <w:r w:rsidR="001F6F97">
        <w:t>:</w:t>
      </w:r>
      <w:r>
        <w:t xml:space="preserve"> </w:t>
      </w:r>
      <w:sdt>
        <w:sdtPr>
          <w:id w:val="-171031425"/>
          <w:placeholder>
            <w:docPart w:val="1FA25D88E3C34086A70A1B918E4E6758"/>
          </w:placeholder>
          <w:showingPlcHdr/>
          <w:dropDownList>
            <w:listItem w:displayText="Courtauld Institute of Art" w:value="Courtauld Institute of Art"/>
            <w:listItem w:displayText="Goldsmiths University of London" w:value="Goldsmiths University of London"/>
            <w:listItem w:displayText="Open University" w:value="Open University"/>
            <w:listItem w:displayText="University of East Anglia" w:value="University of East Anglia"/>
            <w:listItem w:displayText="University of Essex" w:value="University of Essex"/>
            <w:listItem w:displayText="University of Kent" w:value="University of Kent"/>
            <w:listItem w:displayText="University of Sussex" w:value="University of Sussex"/>
          </w:dropDownList>
        </w:sdtPr>
        <w:sdtEndPr/>
        <w:sdtContent>
          <w:r w:rsidRPr="00EF6507">
            <w:rPr>
              <w:rStyle w:val="PlaceholderText"/>
            </w:rPr>
            <w:t>Choose an item.</w:t>
          </w:r>
        </w:sdtContent>
      </w:sdt>
    </w:p>
    <w:p w14:paraId="44B5BEDD" w14:textId="77777777" w:rsidR="001F6F97" w:rsidRDefault="001F6F97" w:rsidP="00415B49">
      <w:pPr>
        <w:rPr>
          <w:b/>
        </w:rPr>
      </w:pPr>
    </w:p>
    <w:p w14:paraId="5F461737" w14:textId="3FF6982A" w:rsidR="00415B49" w:rsidRDefault="003732CC" w:rsidP="00415B49">
      <w:pPr>
        <w:rPr>
          <w:b/>
        </w:rPr>
      </w:pPr>
      <w:r>
        <w:rPr>
          <w:b/>
        </w:rPr>
        <w:t>Section 2 Placement details</w:t>
      </w:r>
    </w:p>
    <w:p w14:paraId="1EF593DD" w14:textId="5CE95528" w:rsidR="00415B49" w:rsidRPr="00415B49" w:rsidRDefault="0089159D" w:rsidP="0005490D">
      <w:r>
        <w:t>Name of</w:t>
      </w:r>
      <w:r w:rsidR="001F6F97">
        <w:t xml:space="preserve"> organisation</w:t>
      </w:r>
      <w:r>
        <w:t xml:space="preserve"> </w:t>
      </w:r>
      <w:r w:rsidR="001F6F97">
        <w:t>(</w:t>
      </w:r>
      <w:r w:rsidR="004D43A1">
        <w:t>placement provider</w:t>
      </w:r>
      <w:r w:rsidR="001F6F97">
        <w:t>):</w:t>
      </w:r>
      <w:r>
        <w:t xml:space="preserve"> </w:t>
      </w:r>
      <w:sdt>
        <w:sdtPr>
          <w:id w:val="-1784721337"/>
          <w:placeholder>
            <w:docPart w:val="32B3DD57120C4AC7B0AB1DF8BC91B52F"/>
          </w:placeholder>
          <w:showingPlcHdr/>
          <w:text/>
        </w:sdtPr>
        <w:sdtEndPr/>
        <w:sdtContent>
          <w:r w:rsidRPr="00EF6507">
            <w:rPr>
              <w:rStyle w:val="PlaceholderText"/>
            </w:rPr>
            <w:t>Click here to enter text.</w:t>
          </w:r>
        </w:sdtContent>
      </w:sdt>
    </w:p>
    <w:p w14:paraId="4E365AED" w14:textId="7E74CCB3" w:rsidR="00415B49" w:rsidRDefault="0089159D" w:rsidP="0005490D">
      <w:r>
        <w:t>Proposed supervisor at organisation</w:t>
      </w:r>
      <w:r w:rsidR="001F6F97">
        <w:t>:</w:t>
      </w:r>
      <w:r w:rsidR="00415B49">
        <w:t xml:space="preserve"> </w:t>
      </w:r>
      <w:sdt>
        <w:sdtPr>
          <w:id w:val="-390572439"/>
          <w:showingPlcHdr/>
        </w:sdtPr>
        <w:sdtEndPr/>
        <w:sdtContent>
          <w:r w:rsidR="001D503F" w:rsidRPr="00EF6507">
            <w:rPr>
              <w:rStyle w:val="PlaceholderText"/>
            </w:rPr>
            <w:t>Click here to enter text.</w:t>
          </w:r>
        </w:sdtContent>
      </w:sdt>
    </w:p>
    <w:p w14:paraId="164B278B" w14:textId="61DDE1D1" w:rsidR="00415B49" w:rsidRDefault="0089159D" w:rsidP="0005490D">
      <w:r>
        <w:t>Job title</w:t>
      </w:r>
      <w:r w:rsidR="004D43A1">
        <w:t xml:space="preserve"> of proposed supervisor at organisation</w:t>
      </w:r>
      <w:r w:rsidR="001F6F97">
        <w:t>:</w:t>
      </w:r>
      <w:r w:rsidRPr="0089159D">
        <w:t xml:space="preserve"> </w:t>
      </w:r>
      <w:sdt>
        <w:sdtPr>
          <w:id w:val="-1458640736"/>
          <w:showingPlcHdr/>
        </w:sdtPr>
        <w:sdtEndPr/>
        <w:sdtContent>
          <w:r w:rsidRPr="00EF6507">
            <w:rPr>
              <w:rStyle w:val="PlaceholderText"/>
            </w:rPr>
            <w:t>Click here to enter text.</w:t>
          </w:r>
        </w:sdtContent>
      </w:sdt>
    </w:p>
    <w:p w14:paraId="3215057B" w14:textId="284FB0DC" w:rsidR="00C63FBA" w:rsidRDefault="00C63FBA" w:rsidP="0005490D">
      <w:r>
        <w:t xml:space="preserve">Email address of proposed supervisor: </w:t>
      </w:r>
      <w:sdt>
        <w:sdtPr>
          <w:id w:val="1440019184"/>
          <w:placeholder>
            <w:docPart w:val="B6FC4AF9FD98408F94785E84835C8025"/>
          </w:placeholder>
          <w:showingPlcHdr/>
          <w:text/>
        </w:sdtPr>
        <w:sdtEndPr/>
        <w:sdtContent>
          <w:r w:rsidRPr="00EF6507">
            <w:rPr>
              <w:rStyle w:val="PlaceholderText"/>
            </w:rPr>
            <w:t>Click here to enter text.</w:t>
          </w:r>
        </w:sdtContent>
      </w:sdt>
    </w:p>
    <w:p w14:paraId="1153DBE8" w14:textId="182CF342" w:rsidR="00415B49" w:rsidRDefault="003732CC" w:rsidP="0005490D">
      <w:r>
        <w:t>Outline of placement project (for example proposed role at organisation, duties, responsibilities, projects to be undertaken)</w:t>
      </w:r>
      <w:r w:rsidR="001F6F97">
        <w:t>:</w:t>
      </w:r>
      <w:r w:rsidR="00415B49">
        <w:t xml:space="preserve"> </w:t>
      </w:r>
      <w:sdt>
        <w:sdtPr>
          <w:id w:val="387385806"/>
          <w:showingPlcHdr/>
        </w:sdtPr>
        <w:sdtEndPr/>
        <w:sdtContent>
          <w:r w:rsidR="00415B49" w:rsidRPr="00EF6507">
            <w:rPr>
              <w:rStyle w:val="PlaceholderText"/>
            </w:rPr>
            <w:t>Click here to enter text.</w:t>
          </w:r>
        </w:sdtContent>
      </w:sdt>
    </w:p>
    <w:p w14:paraId="0B680519" w14:textId="30983745" w:rsidR="001F6F97" w:rsidRDefault="001F6F97" w:rsidP="0005490D">
      <w:r>
        <w:t>Please provide EITHER:</w:t>
      </w:r>
    </w:p>
    <w:p w14:paraId="592801F6" w14:textId="2DDF4076" w:rsidR="00415B49" w:rsidRDefault="003732CC" w:rsidP="0005490D">
      <w:r>
        <w:t>Proposed start date</w:t>
      </w:r>
      <w:r w:rsidR="001A21BC">
        <w:t>:</w:t>
      </w:r>
      <w:r>
        <w:t xml:space="preserve"> </w:t>
      </w:r>
      <w:sdt>
        <w:sdtPr>
          <w:id w:val="-762760289"/>
          <w:showingPlcHdr/>
          <w:date>
            <w:dateFormat w:val="dd/MM/yyyy"/>
            <w:lid w:val="en-GB"/>
            <w:storeMappedDataAs w:val="dateTime"/>
            <w:calendar w:val="gregorian"/>
          </w:date>
        </w:sdtPr>
        <w:sdtEndPr/>
        <w:sdtContent>
          <w:r w:rsidR="00415B49" w:rsidRPr="00EF6507">
            <w:rPr>
              <w:rStyle w:val="PlaceholderText"/>
            </w:rPr>
            <w:t>Click here to enter a date.</w:t>
          </w:r>
        </w:sdtContent>
      </w:sdt>
    </w:p>
    <w:p w14:paraId="5A8D2BD4" w14:textId="74D75514" w:rsidR="001F6F97" w:rsidRDefault="001F6F97" w:rsidP="0005490D">
      <w:r>
        <w:t>AND</w:t>
      </w:r>
    </w:p>
    <w:p w14:paraId="4E18512E" w14:textId="68B8C33C" w:rsidR="003732CC" w:rsidRDefault="003732CC" w:rsidP="0005490D">
      <w:r>
        <w:t>Proposed end date</w:t>
      </w:r>
      <w:r w:rsidR="001A21BC">
        <w:t>:</w:t>
      </w:r>
      <w:r>
        <w:t xml:space="preserve"> </w:t>
      </w:r>
      <w:sdt>
        <w:sdtPr>
          <w:id w:val="1359923631"/>
          <w:showingPlcHdr/>
          <w:date>
            <w:dateFormat w:val="dd/MM/yyyy"/>
            <w:lid w:val="en-GB"/>
            <w:storeMappedDataAs w:val="dateTime"/>
            <w:calendar w:val="gregorian"/>
          </w:date>
        </w:sdtPr>
        <w:sdtEndPr/>
        <w:sdtContent>
          <w:r w:rsidRPr="00EF6507">
            <w:rPr>
              <w:rStyle w:val="PlaceholderText"/>
            </w:rPr>
            <w:t>Click here to enter a date.</w:t>
          </w:r>
        </w:sdtContent>
      </w:sdt>
    </w:p>
    <w:p w14:paraId="049EA7BD" w14:textId="77777777" w:rsidR="001F6F97" w:rsidRDefault="001F6F97" w:rsidP="0005490D">
      <w:r>
        <w:t>OR:</w:t>
      </w:r>
    </w:p>
    <w:p w14:paraId="03E7E425" w14:textId="1326C2DF" w:rsidR="001F6F97" w:rsidRDefault="001F6F97" w:rsidP="0005490D">
      <w:r>
        <w:t>Proposed duration of placement and anticipated time period during which placement will be undertaken</w:t>
      </w:r>
      <w:r w:rsidR="001A21BC">
        <w:t>:</w:t>
      </w:r>
      <w:r>
        <w:t xml:space="preserve"> </w:t>
      </w:r>
      <w:sdt>
        <w:sdtPr>
          <w:id w:val="996382169"/>
          <w:showingPlcHdr/>
        </w:sdtPr>
        <w:sdtEndPr/>
        <w:sdtContent>
          <w:r w:rsidRPr="00EF6507">
            <w:rPr>
              <w:rStyle w:val="PlaceholderText"/>
            </w:rPr>
            <w:t>Click here to enter text.</w:t>
          </w:r>
        </w:sdtContent>
      </w:sdt>
    </w:p>
    <w:p w14:paraId="2CA099E0" w14:textId="2C9A8EF2" w:rsidR="003C253E" w:rsidRDefault="003C253E" w:rsidP="0005490D">
      <w:r>
        <w:t>With reference to the Vitae Researcher Development Framework, how will this placement support your professional development?</w:t>
      </w:r>
      <w:r w:rsidR="000E149D">
        <w:t xml:space="preserve"> </w:t>
      </w:r>
      <w:sdt>
        <w:sdtPr>
          <w:id w:val="-1561632299"/>
          <w:showingPlcHdr/>
          <w:text/>
        </w:sdtPr>
        <w:sdtEndPr/>
        <w:sdtContent>
          <w:r w:rsidRPr="00EF6507">
            <w:rPr>
              <w:rStyle w:val="PlaceholderText"/>
            </w:rPr>
            <w:t>Click here to enter text.</w:t>
          </w:r>
        </w:sdtContent>
      </w:sdt>
    </w:p>
    <w:p w14:paraId="0F7CE6C6" w14:textId="77777777" w:rsidR="001F6F97" w:rsidRDefault="001F6F97" w:rsidP="004D43A1">
      <w:pPr>
        <w:ind w:left="360"/>
      </w:pPr>
    </w:p>
    <w:p w14:paraId="45ADEB75" w14:textId="3C2EC3D1" w:rsidR="001F6F97" w:rsidRPr="001F6F97" w:rsidRDefault="001F6F97" w:rsidP="00847153">
      <w:pPr>
        <w:rPr>
          <w:b/>
          <w:bCs/>
        </w:rPr>
      </w:pPr>
      <w:r>
        <w:rPr>
          <w:b/>
          <w:bCs/>
        </w:rPr>
        <w:t>Section 3 Associated costs</w:t>
      </w:r>
    </w:p>
    <w:p w14:paraId="6EE01A6C" w14:textId="47A850B4" w:rsidR="001D503F" w:rsidRDefault="003732CC" w:rsidP="0005490D">
      <w:r>
        <w:t>Detailed breakdown of costs</w:t>
      </w:r>
      <w:r w:rsidR="001F6F97">
        <w:t xml:space="preserve"> requested</w:t>
      </w:r>
      <w:r w:rsidR="003C253E">
        <w:t xml:space="preserve"> and names of suppliers (where possible):</w:t>
      </w:r>
    </w:p>
    <w:p w14:paraId="26629C32" w14:textId="77777777" w:rsidR="001D503F" w:rsidRDefault="001D503F" w:rsidP="001D503F">
      <w:pPr>
        <w:pStyle w:val="ListParagraph"/>
      </w:pPr>
    </w:p>
    <w:tbl>
      <w:tblPr>
        <w:tblStyle w:val="TableGrid"/>
        <w:tblW w:w="0" w:type="auto"/>
        <w:tblInd w:w="720" w:type="dxa"/>
        <w:tblLook w:val="04A0" w:firstRow="1" w:lastRow="0" w:firstColumn="1" w:lastColumn="0" w:noHBand="0" w:noVBand="1"/>
      </w:tblPr>
      <w:tblGrid>
        <w:gridCol w:w="7118"/>
        <w:gridCol w:w="1178"/>
      </w:tblGrid>
      <w:tr w:rsidR="001D503F" w:rsidRPr="001D503F" w14:paraId="7AF25E7B" w14:textId="77777777" w:rsidTr="00BB782B">
        <w:tc>
          <w:tcPr>
            <w:tcW w:w="7326" w:type="dxa"/>
            <w:shd w:val="clear" w:color="auto" w:fill="185A67"/>
          </w:tcPr>
          <w:p w14:paraId="300EE07D" w14:textId="77777777" w:rsidR="001D503F" w:rsidRPr="001D503F" w:rsidRDefault="001D503F" w:rsidP="00BB782B">
            <w:pPr>
              <w:pStyle w:val="ListParagraph"/>
              <w:ind w:left="0"/>
              <w:rPr>
                <w:b/>
                <w:color w:val="FFFFFF" w:themeColor="background1"/>
              </w:rPr>
            </w:pPr>
            <w:r w:rsidRPr="001D503F">
              <w:rPr>
                <w:b/>
                <w:color w:val="FFFFFF" w:themeColor="background1"/>
              </w:rPr>
              <w:t>Item</w:t>
            </w:r>
          </w:p>
        </w:tc>
        <w:tc>
          <w:tcPr>
            <w:tcW w:w="1196" w:type="dxa"/>
            <w:shd w:val="clear" w:color="auto" w:fill="185A67"/>
          </w:tcPr>
          <w:p w14:paraId="45C6E956" w14:textId="77777777" w:rsidR="001D503F" w:rsidRPr="001D503F" w:rsidRDefault="001D503F" w:rsidP="00BB782B">
            <w:pPr>
              <w:pStyle w:val="ListParagraph"/>
              <w:ind w:left="0"/>
              <w:rPr>
                <w:b/>
                <w:color w:val="FFFFFF" w:themeColor="background1"/>
              </w:rPr>
            </w:pPr>
            <w:r w:rsidRPr="001D503F">
              <w:rPr>
                <w:b/>
                <w:color w:val="FFFFFF" w:themeColor="background1"/>
              </w:rPr>
              <w:t>Cost (£)</w:t>
            </w:r>
          </w:p>
        </w:tc>
      </w:tr>
      <w:tr w:rsidR="001D503F" w14:paraId="4E8F4405" w14:textId="77777777" w:rsidTr="00BB782B">
        <w:tc>
          <w:tcPr>
            <w:tcW w:w="7326" w:type="dxa"/>
          </w:tcPr>
          <w:p w14:paraId="3F1F9782" w14:textId="77777777" w:rsidR="001D503F" w:rsidRDefault="001D503F" w:rsidP="00BB782B">
            <w:pPr>
              <w:pStyle w:val="ListParagraph"/>
              <w:ind w:left="0"/>
            </w:pPr>
          </w:p>
        </w:tc>
        <w:tc>
          <w:tcPr>
            <w:tcW w:w="1196" w:type="dxa"/>
          </w:tcPr>
          <w:p w14:paraId="3A0435C3" w14:textId="77777777" w:rsidR="001D503F" w:rsidRDefault="001D503F" w:rsidP="00BB782B">
            <w:pPr>
              <w:pStyle w:val="ListParagraph"/>
              <w:ind w:left="0"/>
              <w:jc w:val="right"/>
            </w:pPr>
          </w:p>
        </w:tc>
      </w:tr>
      <w:tr w:rsidR="001D503F" w14:paraId="4776539F" w14:textId="77777777" w:rsidTr="00BB782B">
        <w:tc>
          <w:tcPr>
            <w:tcW w:w="7326" w:type="dxa"/>
          </w:tcPr>
          <w:p w14:paraId="693146E9" w14:textId="77777777" w:rsidR="001D503F" w:rsidRDefault="001D503F" w:rsidP="00BB782B">
            <w:pPr>
              <w:pStyle w:val="ListParagraph"/>
              <w:ind w:left="0"/>
            </w:pPr>
          </w:p>
        </w:tc>
        <w:tc>
          <w:tcPr>
            <w:tcW w:w="1196" w:type="dxa"/>
          </w:tcPr>
          <w:p w14:paraId="227A4358" w14:textId="77777777" w:rsidR="001D503F" w:rsidRDefault="001D503F" w:rsidP="00BB782B">
            <w:pPr>
              <w:pStyle w:val="ListParagraph"/>
              <w:ind w:left="0"/>
              <w:jc w:val="right"/>
            </w:pPr>
          </w:p>
        </w:tc>
      </w:tr>
      <w:tr w:rsidR="001D503F" w14:paraId="7144B3F4" w14:textId="77777777" w:rsidTr="00BB782B">
        <w:tc>
          <w:tcPr>
            <w:tcW w:w="7326" w:type="dxa"/>
          </w:tcPr>
          <w:p w14:paraId="2172CDA2" w14:textId="77777777" w:rsidR="001D503F" w:rsidRDefault="001D503F" w:rsidP="00BB782B">
            <w:pPr>
              <w:pStyle w:val="ListParagraph"/>
              <w:ind w:left="0"/>
            </w:pPr>
          </w:p>
        </w:tc>
        <w:tc>
          <w:tcPr>
            <w:tcW w:w="1196" w:type="dxa"/>
          </w:tcPr>
          <w:p w14:paraId="4C4795A5" w14:textId="77777777" w:rsidR="001D503F" w:rsidRDefault="001D503F" w:rsidP="00BB782B">
            <w:pPr>
              <w:pStyle w:val="ListParagraph"/>
              <w:ind w:left="0"/>
              <w:jc w:val="right"/>
            </w:pPr>
          </w:p>
        </w:tc>
      </w:tr>
      <w:tr w:rsidR="001D503F" w14:paraId="76547138" w14:textId="77777777" w:rsidTr="00BB782B">
        <w:tc>
          <w:tcPr>
            <w:tcW w:w="7326" w:type="dxa"/>
            <w:tcBorders>
              <w:bottom w:val="single" w:sz="4" w:space="0" w:color="auto"/>
            </w:tcBorders>
          </w:tcPr>
          <w:p w14:paraId="73B88FBF" w14:textId="77777777" w:rsidR="001D503F" w:rsidRDefault="001D503F" w:rsidP="00BB782B">
            <w:pPr>
              <w:pStyle w:val="ListParagraph"/>
              <w:ind w:left="0"/>
            </w:pPr>
          </w:p>
        </w:tc>
        <w:tc>
          <w:tcPr>
            <w:tcW w:w="1196" w:type="dxa"/>
            <w:tcBorders>
              <w:bottom w:val="single" w:sz="4" w:space="0" w:color="auto"/>
            </w:tcBorders>
          </w:tcPr>
          <w:p w14:paraId="0A6F9930" w14:textId="77777777" w:rsidR="001D503F" w:rsidRDefault="001D503F" w:rsidP="00BB782B">
            <w:pPr>
              <w:pStyle w:val="ListParagraph"/>
              <w:ind w:left="0"/>
              <w:jc w:val="right"/>
            </w:pPr>
          </w:p>
        </w:tc>
      </w:tr>
      <w:tr w:rsidR="001D503F" w14:paraId="1A61D565" w14:textId="77777777" w:rsidTr="00BB782B">
        <w:tc>
          <w:tcPr>
            <w:tcW w:w="7326" w:type="dxa"/>
            <w:tcBorders>
              <w:bottom w:val="single" w:sz="4" w:space="0" w:color="auto"/>
            </w:tcBorders>
          </w:tcPr>
          <w:p w14:paraId="208866AF" w14:textId="77777777" w:rsidR="001D503F" w:rsidRDefault="001D503F" w:rsidP="00BB782B">
            <w:pPr>
              <w:pStyle w:val="ListParagraph"/>
              <w:ind w:left="0"/>
            </w:pPr>
          </w:p>
        </w:tc>
        <w:tc>
          <w:tcPr>
            <w:tcW w:w="1196" w:type="dxa"/>
            <w:tcBorders>
              <w:bottom w:val="single" w:sz="4" w:space="0" w:color="auto"/>
            </w:tcBorders>
          </w:tcPr>
          <w:p w14:paraId="2BD80C6F" w14:textId="77777777" w:rsidR="001D503F" w:rsidRDefault="001D503F" w:rsidP="00BB782B">
            <w:pPr>
              <w:pStyle w:val="ListParagraph"/>
              <w:ind w:left="0"/>
              <w:jc w:val="right"/>
            </w:pPr>
          </w:p>
        </w:tc>
      </w:tr>
      <w:tr w:rsidR="001D503F" w:rsidRPr="001D503F" w14:paraId="738DACEA" w14:textId="77777777" w:rsidTr="00BB782B">
        <w:tc>
          <w:tcPr>
            <w:tcW w:w="7326" w:type="dxa"/>
            <w:tcBorders>
              <w:top w:val="single" w:sz="4" w:space="0" w:color="auto"/>
              <w:left w:val="nil"/>
              <w:bottom w:val="nil"/>
              <w:right w:val="single" w:sz="4" w:space="0" w:color="auto"/>
            </w:tcBorders>
          </w:tcPr>
          <w:p w14:paraId="364439B7" w14:textId="77777777" w:rsidR="001D503F" w:rsidRPr="001D503F" w:rsidRDefault="001D503F" w:rsidP="00BB782B">
            <w:pPr>
              <w:pStyle w:val="ListParagraph"/>
              <w:ind w:left="0"/>
              <w:rPr>
                <w:b/>
              </w:rPr>
            </w:pPr>
            <w:r w:rsidRPr="001D503F">
              <w:rPr>
                <w:b/>
              </w:rPr>
              <w:t>Total</w:t>
            </w:r>
          </w:p>
        </w:tc>
        <w:tc>
          <w:tcPr>
            <w:tcW w:w="1196" w:type="dxa"/>
            <w:tcBorders>
              <w:top w:val="single" w:sz="4" w:space="0" w:color="auto"/>
              <w:left w:val="single" w:sz="4" w:space="0" w:color="auto"/>
              <w:bottom w:val="single" w:sz="4" w:space="0" w:color="auto"/>
              <w:right w:val="single" w:sz="4" w:space="0" w:color="auto"/>
            </w:tcBorders>
          </w:tcPr>
          <w:p w14:paraId="7266F9E5" w14:textId="77777777" w:rsidR="001D503F" w:rsidRPr="001D503F" w:rsidRDefault="001D503F" w:rsidP="001D503F">
            <w:pPr>
              <w:pStyle w:val="ListParagraph"/>
              <w:ind w:left="0"/>
              <w:jc w:val="right"/>
              <w:rPr>
                <w:b/>
              </w:rPr>
            </w:pPr>
          </w:p>
        </w:tc>
      </w:tr>
    </w:tbl>
    <w:p w14:paraId="1D2F8E69" w14:textId="77777777" w:rsidR="001D503F" w:rsidRDefault="001D503F" w:rsidP="001D503F">
      <w:pPr>
        <w:pStyle w:val="ListParagraph"/>
      </w:pPr>
    </w:p>
    <w:p w14:paraId="41172ABA" w14:textId="611302D2" w:rsidR="00415B49" w:rsidRDefault="003732CC" w:rsidP="00847153">
      <w:pPr>
        <w:tabs>
          <w:tab w:val="left" w:pos="2130"/>
        </w:tabs>
        <w:rPr>
          <w:b/>
        </w:rPr>
      </w:pPr>
      <w:r>
        <w:rPr>
          <w:b/>
        </w:rPr>
        <w:t xml:space="preserve">Section </w:t>
      </w:r>
      <w:r w:rsidR="00847153">
        <w:rPr>
          <w:b/>
        </w:rPr>
        <w:t>4</w:t>
      </w:r>
      <w:r w:rsidR="00415B49" w:rsidRPr="00415B49">
        <w:rPr>
          <w:b/>
        </w:rPr>
        <w:t xml:space="preserve"> Supervisor </w:t>
      </w:r>
      <w:r w:rsidR="001D503F">
        <w:rPr>
          <w:b/>
        </w:rPr>
        <w:t>support</w:t>
      </w:r>
    </w:p>
    <w:p w14:paraId="0E9AAB4C" w14:textId="26A4805B" w:rsidR="00181B39" w:rsidRDefault="00181B39" w:rsidP="00847153">
      <w:pPr>
        <w:tabs>
          <w:tab w:val="left" w:pos="2130"/>
        </w:tabs>
        <w:rPr>
          <w:bCs/>
        </w:rPr>
      </w:pPr>
      <w:r>
        <w:rPr>
          <w:bCs/>
        </w:rPr>
        <w:t>Both supervisors should comment on the relevance of the placement to the student’s development plans and confirm that the student has made sufficient progress that their thesis will still be submitted by the final submission deadline.</w:t>
      </w:r>
    </w:p>
    <w:p w14:paraId="307831C8" w14:textId="658E7ED4" w:rsidR="00181B39" w:rsidRDefault="00181B39" w:rsidP="00847153">
      <w:pPr>
        <w:tabs>
          <w:tab w:val="left" w:pos="2130"/>
        </w:tabs>
        <w:rPr>
          <w:b/>
        </w:rPr>
      </w:pPr>
      <w:r>
        <w:rPr>
          <w:b/>
        </w:rPr>
        <w:t>Please note: the final submission deadline is not extended as a result of undertaking a placement.</w:t>
      </w:r>
    </w:p>
    <w:p w14:paraId="1B31119B" w14:textId="510E91F8" w:rsidR="00EA1D17" w:rsidRPr="00181B39" w:rsidRDefault="00EA1D17" w:rsidP="0005490D">
      <w:pPr>
        <w:tabs>
          <w:tab w:val="left" w:pos="2130"/>
        </w:tabs>
        <w:rPr>
          <w:u w:val="single"/>
        </w:rPr>
      </w:pPr>
      <w:r w:rsidRPr="00181B39">
        <w:rPr>
          <w:u w:val="single"/>
        </w:rPr>
        <w:t>First supervisor</w:t>
      </w:r>
      <w:r w:rsidR="001A21BC" w:rsidRPr="00181B39">
        <w:rPr>
          <w:u w:val="single"/>
        </w:rPr>
        <w:t>:</w:t>
      </w:r>
      <w:r w:rsidRPr="00181B39">
        <w:rPr>
          <w:u w:val="single"/>
        </w:rPr>
        <w:t xml:space="preserve"> (name and institution)</w:t>
      </w:r>
    </w:p>
    <w:p w14:paraId="30CEF9E9" w14:textId="3702B056" w:rsidR="00415B49" w:rsidRDefault="00415B49" w:rsidP="0005490D">
      <w:pPr>
        <w:tabs>
          <w:tab w:val="left" w:pos="2130"/>
        </w:tabs>
      </w:pPr>
      <w:r>
        <w:t>Name</w:t>
      </w:r>
      <w:r w:rsidR="001A21BC">
        <w:t>:</w:t>
      </w:r>
      <w:r>
        <w:t xml:space="preserve"> </w:t>
      </w:r>
      <w:sdt>
        <w:sdtPr>
          <w:id w:val="-1664853447"/>
          <w:showingPlcHdr/>
          <w:text/>
        </w:sdtPr>
        <w:sdtEndPr/>
        <w:sdtContent>
          <w:r w:rsidRPr="00EF6507">
            <w:rPr>
              <w:rStyle w:val="PlaceholderText"/>
            </w:rPr>
            <w:t>Click here to enter text.</w:t>
          </w:r>
        </w:sdtContent>
      </w:sdt>
    </w:p>
    <w:p w14:paraId="1A12A452" w14:textId="4C493BBC" w:rsidR="00C63FBA" w:rsidRDefault="00C63FBA" w:rsidP="0005490D">
      <w:pPr>
        <w:tabs>
          <w:tab w:val="left" w:pos="2130"/>
        </w:tabs>
      </w:pPr>
      <w:r>
        <w:t xml:space="preserve">Email address: </w:t>
      </w:r>
      <w:sdt>
        <w:sdtPr>
          <w:id w:val="-1995716725"/>
          <w:placeholder>
            <w:docPart w:val="CF2B6ABDE67D4C2B850CFC7923D38AA7"/>
          </w:placeholder>
          <w:showingPlcHdr/>
          <w:text/>
        </w:sdtPr>
        <w:sdtEndPr/>
        <w:sdtContent>
          <w:r w:rsidRPr="00EF6507">
            <w:rPr>
              <w:rStyle w:val="PlaceholderText"/>
            </w:rPr>
            <w:t>Click here to enter text.</w:t>
          </w:r>
        </w:sdtContent>
      </w:sdt>
    </w:p>
    <w:p w14:paraId="0F563F68" w14:textId="7D339387" w:rsidR="00415B49" w:rsidRDefault="00415B49" w:rsidP="0005490D">
      <w:pPr>
        <w:tabs>
          <w:tab w:val="left" w:pos="2130"/>
        </w:tabs>
      </w:pPr>
      <w:r>
        <w:t>Date</w:t>
      </w:r>
      <w:r w:rsidR="001A21BC">
        <w:t>:</w:t>
      </w:r>
      <w:r>
        <w:t xml:space="preserve"> </w:t>
      </w:r>
      <w:sdt>
        <w:sdtPr>
          <w:id w:val="-531114140"/>
          <w:showingPlcHdr/>
          <w:date>
            <w:dateFormat w:val="dd/MM/yyyy"/>
            <w:lid w:val="en-GB"/>
            <w:storeMappedDataAs w:val="dateTime"/>
            <w:calendar w:val="gregorian"/>
          </w:date>
        </w:sdtPr>
        <w:sdtEndPr/>
        <w:sdtContent>
          <w:r w:rsidRPr="00EF6507">
            <w:rPr>
              <w:rStyle w:val="PlaceholderText"/>
            </w:rPr>
            <w:t>Click here to enter a date.</w:t>
          </w:r>
        </w:sdtContent>
      </w:sdt>
    </w:p>
    <w:p w14:paraId="483CE269" w14:textId="3EAF9C67" w:rsidR="001D503F" w:rsidRDefault="003732CC" w:rsidP="0005490D">
      <w:pPr>
        <w:tabs>
          <w:tab w:val="left" w:pos="2130"/>
        </w:tabs>
      </w:pPr>
      <w:r>
        <w:t>Statement of support for placement project from supervisor</w:t>
      </w:r>
      <w:r w:rsidR="001A21BC">
        <w:t>:</w:t>
      </w:r>
      <w:r w:rsidR="001D503F">
        <w:t xml:space="preserve"> </w:t>
      </w:r>
      <w:sdt>
        <w:sdtPr>
          <w:id w:val="-1619369300"/>
          <w:showingPlcHdr/>
          <w:text/>
        </w:sdtPr>
        <w:sdtEndPr/>
        <w:sdtContent>
          <w:r w:rsidR="001D503F" w:rsidRPr="00EF6507">
            <w:rPr>
              <w:rStyle w:val="PlaceholderText"/>
            </w:rPr>
            <w:t>Click here to enter text.</w:t>
          </w:r>
        </w:sdtContent>
      </w:sdt>
    </w:p>
    <w:p w14:paraId="39D167DB" w14:textId="016F7398" w:rsidR="00EA1D17" w:rsidRPr="00181B39" w:rsidRDefault="00EA1D17" w:rsidP="00EA1D17">
      <w:pPr>
        <w:tabs>
          <w:tab w:val="left" w:pos="2130"/>
        </w:tabs>
        <w:rPr>
          <w:u w:val="single"/>
        </w:rPr>
      </w:pPr>
      <w:r w:rsidRPr="00181B39">
        <w:rPr>
          <w:u w:val="single"/>
        </w:rPr>
        <w:t>Second supervisor (name and institution)</w:t>
      </w:r>
    </w:p>
    <w:p w14:paraId="318A0564" w14:textId="720FE6B8" w:rsidR="00EA1D17" w:rsidRDefault="00EA1D17" w:rsidP="00EA1D17">
      <w:pPr>
        <w:tabs>
          <w:tab w:val="left" w:pos="2130"/>
        </w:tabs>
      </w:pPr>
      <w:r>
        <w:t>Name</w:t>
      </w:r>
      <w:r w:rsidR="001A21BC">
        <w:t>:</w:t>
      </w:r>
      <w:r>
        <w:t xml:space="preserve"> </w:t>
      </w:r>
      <w:sdt>
        <w:sdtPr>
          <w:id w:val="1372271716"/>
          <w:showingPlcHdr/>
          <w:text/>
        </w:sdtPr>
        <w:sdtEndPr/>
        <w:sdtContent>
          <w:r w:rsidRPr="00EF6507">
            <w:rPr>
              <w:rStyle w:val="PlaceholderText"/>
            </w:rPr>
            <w:t>Click here to enter text.</w:t>
          </w:r>
        </w:sdtContent>
      </w:sdt>
    </w:p>
    <w:p w14:paraId="78765FED" w14:textId="69090DC5" w:rsidR="00C63FBA" w:rsidRDefault="00C63FBA" w:rsidP="00EA1D17">
      <w:pPr>
        <w:tabs>
          <w:tab w:val="left" w:pos="2130"/>
        </w:tabs>
      </w:pPr>
      <w:r>
        <w:t xml:space="preserve">Email address: </w:t>
      </w:r>
      <w:sdt>
        <w:sdtPr>
          <w:id w:val="248010562"/>
          <w:placeholder>
            <w:docPart w:val="C4B7E272A12A4E35B13DA58A40C8C77A"/>
          </w:placeholder>
          <w:showingPlcHdr/>
          <w:text/>
        </w:sdtPr>
        <w:sdtEndPr/>
        <w:sdtContent>
          <w:r w:rsidRPr="00EF6507">
            <w:rPr>
              <w:rStyle w:val="PlaceholderText"/>
            </w:rPr>
            <w:t>Click here to enter text.</w:t>
          </w:r>
        </w:sdtContent>
      </w:sdt>
    </w:p>
    <w:p w14:paraId="16FD9616" w14:textId="67130FBC" w:rsidR="00EA1D17" w:rsidRDefault="00EA1D17" w:rsidP="00EA1D17">
      <w:pPr>
        <w:tabs>
          <w:tab w:val="left" w:pos="2130"/>
        </w:tabs>
      </w:pPr>
      <w:r>
        <w:t>Date</w:t>
      </w:r>
      <w:r w:rsidR="001A21BC">
        <w:t>:</w:t>
      </w:r>
      <w:r>
        <w:t xml:space="preserve"> </w:t>
      </w:r>
      <w:sdt>
        <w:sdtPr>
          <w:id w:val="949275429"/>
          <w:showingPlcHdr/>
          <w:date>
            <w:dateFormat w:val="dd/MM/yyyy"/>
            <w:lid w:val="en-GB"/>
            <w:storeMappedDataAs w:val="dateTime"/>
            <w:calendar w:val="gregorian"/>
          </w:date>
        </w:sdtPr>
        <w:sdtEndPr/>
        <w:sdtContent>
          <w:r w:rsidRPr="00EF6507">
            <w:rPr>
              <w:rStyle w:val="PlaceholderText"/>
            </w:rPr>
            <w:t>Click here to enter a date.</w:t>
          </w:r>
        </w:sdtContent>
      </w:sdt>
    </w:p>
    <w:p w14:paraId="19738BC8" w14:textId="614F98E7" w:rsidR="00EA1D17" w:rsidRDefault="00EA1D17" w:rsidP="00EA1D17">
      <w:pPr>
        <w:tabs>
          <w:tab w:val="left" w:pos="2130"/>
        </w:tabs>
      </w:pPr>
      <w:r>
        <w:t>Statement of support for placement project from supervisor</w:t>
      </w:r>
      <w:r w:rsidR="001A21BC">
        <w:t>:</w:t>
      </w:r>
      <w:r>
        <w:t xml:space="preserve"> </w:t>
      </w:r>
      <w:sdt>
        <w:sdtPr>
          <w:id w:val="-1245638200"/>
          <w:showingPlcHdr/>
          <w:text/>
        </w:sdtPr>
        <w:sdtEndPr/>
        <w:sdtContent>
          <w:r w:rsidRPr="00EF6507">
            <w:rPr>
              <w:rStyle w:val="PlaceholderText"/>
            </w:rPr>
            <w:t>Click here to enter text.</w:t>
          </w:r>
        </w:sdtContent>
      </w:sdt>
    </w:p>
    <w:p w14:paraId="0CE8B4D2" w14:textId="77777777" w:rsidR="00181B39" w:rsidRDefault="00181B39" w:rsidP="006009D6">
      <w:pPr>
        <w:rPr>
          <w:b/>
          <w:bCs/>
        </w:rPr>
      </w:pPr>
    </w:p>
    <w:p w14:paraId="1A491FAC" w14:textId="654E0C8C" w:rsidR="006009D6" w:rsidRDefault="006009D6" w:rsidP="006009D6">
      <w:pPr>
        <w:rPr>
          <w:b/>
          <w:bCs/>
        </w:rPr>
      </w:pPr>
      <w:r>
        <w:rPr>
          <w:b/>
          <w:bCs/>
        </w:rPr>
        <w:t xml:space="preserve">Please submit your completed application form to: </w:t>
      </w:r>
      <w:hyperlink r:id="rId14" w:history="1">
        <w:r w:rsidRPr="00CA2622">
          <w:rPr>
            <w:rStyle w:val="Hyperlink"/>
          </w:rPr>
          <w:t>enquiries@chase.ac.uk</w:t>
        </w:r>
      </w:hyperlink>
    </w:p>
    <w:p w14:paraId="7EBDF73D" w14:textId="77777777" w:rsidR="006009D6" w:rsidRDefault="006009D6" w:rsidP="006009D6">
      <w:pPr>
        <w:rPr>
          <w:b/>
          <w:bCs/>
        </w:rPr>
      </w:pPr>
      <w:r>
        <w:rPr>
          <w:b/>
          <w:bCs/>
        </w:rPr>
        <w:t>Contact details</w:t>
      </w:r>
    </w:p>
    <w:p w14:paraId="58C2DB51" w14:textId="77777777" w:rsidR="006009D6" w:rsidRDefault="006009D6" w:rsidP="006009D6">
      <w:pPr>
        <w:pStyle w:val="ListParagraph"/>
        <w:numPr>
          <w:ilvl w:val="0"/>
          <w:numId w:val="14"/>
        </w:numPr>
      </w:pPr>
      <w:r>
        <w:t xml:space="preserve">CHASE Placements and Partnerships Officer: </w:t>
      </w:r>
      <w:hyperlink r:id="rId15" w:history="1">
        <w:r w:rsidRPr="00CA2622">
          <w:rPr>
            <w:rStyle w:val="Hyperlink"/>
          </w:rPr>
          <w:t>steven.colburn@chase.ac.uk</w:t>
        </w:r>
      </w:hyperlink>
      <w:r>
        <w:t xml:space="preserve"> </w:t>
      </w:r>
    </w:p>
    <w:p w14:paraId="196CD1EC" w14:textId="02CEEE24" w:rsidR="006009D6" w:rsidRDefault="006009D6" w:rsidP="0005490D">
      <w:pPr>
        <w:pStyle w:val="ListParagraph"/>
        <w:numPr>
          <w:ilvl w:val="0"/>
          <w:numId w:val="14"/>
        </w:numPr>
        <w:tabs>
          <w:tab w:val="left" w:pos="2130"/>
        </w:tabs>
      </w:pPr>
      <w:r>
        <w:t xml:space="preserve">CHASE general enquiries: </w:t>
      </w:r>
      <w:hyperlink r:id="rId16" w:history="1">
        <w:r w:rsidRPr="00CA2622">
          <w:rPr>
            <w:rStyle w:val="Hyperlink"/>
          </w:rPr>
          <w:t>enquiries@chase.ac.uk</w:t>
        </w:r>
      </w:hyperlink>
      <w:r>
        <w:t xml:space="preserve"> </w:t>
      </w:r>
    </w:p>
    <w:sectPr w:rsidR="006009D6" w:rsidSect="00B62666">
      <w:headerReference w:type="default" r:id="rId17"/>
      <w:footerReference w:type="even" r:id="rId18"/>
      <w:footerReference w:type="default" r:id="rId1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A145E" w14:textId="77777777" w:rsidR="00060AB0" w:rsidRDefault="00060AB0" w:rsidP="00415B49">
      <w:pPr>
        <w:spacing w:after="0" w:line="240" w:lineRule="auto"/>
      </w:pPr>
      <w:r>
        <w:separator/>
      </w:r>
    </w:p>
  </w:endnote>
  <w:endnote w:type="continuationSeparator" w:id="0">
    <w:p w14:paraId="44470041" w14:textId="77777777" w:rsidR="00060AB0" w:rsidRDefault="00060AB0" w:rsidP="0041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58F39" w14:textId="77777777" w:rsidR="00060AB0" w:rsidRDefault="00060AB0" w:rsidP="00B62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C5B7B" w14:textId="77777777" w:rsidR="00060AB0" w:rsidRDefault="00060AB0" w:rsidP="00B626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43A3F" w14:textId="77777777" w:rsidR="00060AB0" w:rsidRDefault="00060AB0" w:rsidP="00B62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6DC">
      <w:rPr>
        <w:rStyle w:val="PageNumber"/>
        <w:noProof/>
      </w:rPr>
      <w:t>4</w:t>
    </w:r>
    <w:r>
      <w:rPr>
        <w:rStyle w:val="PageNumber"/>
      </w:rPr>
      <w:fldChar w:fldCharType="end"/>
    </w:r>
  </w:p>
  <w:p w14:paraId="5745B60F" w14:textId="31C2D5F0" w:rsidR="00060AB0" w:rsidRDefault="007E26DC" w:rsidP="00C01224">
    <w:pPr>
      <w:pStyle w:val="Footer"/>
      <w:ind w:right="360"/>
    </w:pPr>
    <w:r>
      <w:t>Version 5 – August</w:t>
    </w:r>
    <w:r w:rsidR="00060AB0">
      <w:t xml:space="preserve"> 2017</w:t>
    </w:r>
  </w:p>
  <w:p w14:paraId="5C2C9AE4" w14:textId="77777777" w:rsidR="00060AB0" w:rsidRDefault="00060AB0" w:rsidP="00B6266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DC16B" w14:textId="77777777" w:rsidR="00060AB0" w:rsidRDefault="00060AB0" w:rsidP="00415B49">
      <w:pPr>
        <w:spacing w:after="0" w:line="240" w:lineRule="auto"/>
      </w:pPr>
      <w:r>
        <w:separator/>
      </w:r>
    </w:p>
  </w:footnote>
  <w:footnote w:type="continuationSeparator" w:id="0">
    <w:p w14:paraId="1537CB75" w14:textId="77777777" w:rsidR="00060AB0" w:rsidRDefault="00060AB0" w:rsidP="00415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C8B31" w14:textId="77777777" w:rsidR="00060AB0" w:rsidRDefault="00060AB0" w:rsidP="00415B49">
    <w:pPr>
      <w:pStyle w:val="Header"/>
      <w:jc w:val="right"/>
      <w:rPr>
        <w:bdr w:val="single" w:sz="4" w:space="0" w:color="auto"/>
      </w:rPr>
    </w:pPr>
    <w:r>
      <w:t xml:space="preserve">For office use:  Reference ID    </w:t>
    </w:r>
    <w:r w:rsidRPr="00415B49">
      <w:rPr>
        <w:bdr w:val="single" w:sz="4" w:space="0" w:color="auto"/>
      </w:rPr>
      <w:tab/>
    </w:r>
  </w:p>
  <w:p w14:paraId="6904B00A" w14:textId="77777777" w:rsidR="00060AB0" w:rsidRDefault="00060AB0" w:rsidP="00415B4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75CB"/>
    <w:multiLevelType w:val="hybridMultilevel"/>
    <w:tmpl w:val="2556D3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31E91"/>
    <w:multiLevelType w:val="hybridMultilevel"/>
    <w:tmpl w:val="C60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06612"/>
    <w:multiLevelType w:val="hybridMultilevel"/>
    <w:tmpl w:val="37D0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00A7A"/>
    <w:multiLevelType w:val="hybridMultilevel"/>
    <w:tmpl w:val="C4520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A65B5"/>
    <w:multiLevelType w:val="hybridMultilevel"/>
    <w:tmpl w:val="1C92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923F49"/>
    <w:multiLevelType w:val="hybridMultilevel"/>
    <w:tmpl w:val="44500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B3202C"/>
    <w:multiLevelType w:val="hybridMultilevel"/>
    <w:tmpl w:val="E46A3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C1D1B"/>
    <w:multiLevelType w:val="hybridMultilevel"/>
    <w:tmpl w:val="85707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A1691B"/>
    <w:multiLevelType w:val="hybridMultilevel"/>
    <w:tmpl w:val="E0A6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1E369B"/>
    <w:multiLevelType w:val="hybridMultilevel"/>
    <w:tmpl w:val="21369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69241B"/>
    <w:multiLevelType w:val="hybridMultilevel"/>
    <w:tmpl w:val="EA1A804A"/>
    <w:lvl w:ilvl="0" w:tplc="31C4BD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F3979"/>
    <w:multiLevelType w:val="hybridMultilevel"/>
    <w:tmpl w:val="44500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336B80"/>
    <w:multiLevelType w:val="hybridMultilevel"/>
    <w:tmpl w:val="A2A6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0943"/>
    <w:multiLevelType w:val="hybridMultilevel"/>
    <w:tmpl w:val="DB980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9"/>
  </w:num>
  <w:num w:numId="6">
    <w:abstractNumId w:val="8"/>
  </w:num>
  <w:num w:numId="7">
    <w:abstractNumId w:val="11"/>
  </w:num>
  <w:num w:numId="8">
    <w:abstractNumId w:val="5"/>
  </w:num>
  <w:num w:numId="9">
    <w:abstractNumId w:val="12"/>
  </w:num>
  <w:num w:numId="10">
    <w:abstractNumId w:val="7"/>
  </w:num>
  <w:num w:numId="11">
    <w:abstractNumId w:val="4"/>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F00"/>
    <w:rsid w:val="0002155D"/>
    <w:rsid w:val="00037281"/>
    <w:rsid w:val="0005490D"/>
    <w:rsid w:val="00060AB0"/>
    <w:rsid w:val="000B4777"/>
    <w:rsid w:val="000E149D"/>
    <w:rsid w:val="001279CB"/>
    <w:rsid w:val="001628D4"/>
    <w:rsid w:val="00181B39"/>
    <w:rsid w:val="00194F96"/>
    <w:rsid w:val="001A21BC"/>
    <w:rsid w:val="001C3117"/>
    <w:rsid w:val="001D503F"/>
    <w:rsid w:val="001E2317"/>
    <w:rsid w:val="001F5554"/>
    <w:rsid w:val="001F6F97"/>
    <w:rsid w:val="0020554B"/>
    <w:rsid w:val="00217BD9"/>
    <w:rsid w:val="0025132D"/>
    <w:rsid w:val="0025624F"/>
    <w:rsid w:val="00281780"/>
    <w:rsid w:val="00283F00"/>
    <w:rsid w:val="002B0775"/>
    <w:rsid w:val="002B3A0F"/>
    <w:rsid w:val="0031358B"/>
    <w:rsid w:val="00327B8E"/>
    <w:rsid w:val="003732CC"/>
    <w:rsid w:val="00373678"/>
    <w:rsid w:val="003903EB"/>
    <w:rsid w:val="00391E2C"/>
    <w:rsid w:val="00392962"/>
    <w:rsid w:val="003A3D12"/>
    <w:rsid w:val="003C253E"/>
    <w:rsid w:val="003C5658"/>
    <w:rsid w:val="003D11B8"/>
    <w:rsid w:val="003F7EB5"/>
    <w:rsid w:val="0040287E"/>
    <w:rsid w:val="00415B49"/>
    <w:rsid w:val="004515BC"/>
    <w:rsid w:val="00481E1D"/>
    <w:rsid w:val="00490A53"/>
    <w:rsid w:val="004D43A1"/>
    <w:rsid w:val="004D50EB"/>
    <w:rsid w:val="00501EB3"/>
    <w:rsid w:val="00513CD1"/>
    <w:rsid w:val="005401C8"/>
    <w:rsid w:val="0058335D"/>
    <w:rsid w:val="005F52B6"/>
    <w:rsid w:val="006009D6"/>
    <w:rsid w:val="0060591F"/>
    <w:rsid w:val="006376C0"/>
    <w:rsid w:val="006922B5"/>
    <w:rsid w:val="006B41BE"/>
    <w:rsid w:val="006B42A3"/>
    <w:rsid w:val="006C7F6F"/>
    <w:rsid w:val="006F5796"/>
    <w:rsid w:val="006F616F"/>
    <w:rsid w:val="00705DF3"/>
    <w:rsid w:val="00731050"/>
    <w:rsid w:val="00756B0D"/>
    <w:rsid w:val="00795ADF"/>
    <w:rsid w:val="007A664C"/>
    <w:rsid w:val="007C7B49"/>
    <w:rsid w:val="007E1C71"/>
    <w:rsid w:val="007E26DC"/>
    <w:rsid w:val="007F1964"/>
    <w:rsid w:val="008104AA"/>
    <w:rsid w:val="00813B02"/>
    <w:rsid w:val="00820B14"/>
    <w:rsid w:val="00835AC0"/>
    <w:rsid w:val="00847153"/>
    <w:rsid w:val="00857565"/>
    <w:rsid w:val="00860EBB"/>
    <w:rsid w:val="0087295A"/>
    <w:rsid w:val="0089159D"/>
    <w:rsid w:val="008B3CD3"/>
    <w:rsid w:val="008E7D13"/>
    <w:rsid w:val="009875EC"/>
    <w:rsid w:val="00987914"/>
    <w:rsid w:val="009B7210"/>
    <w:rsid w:val="009F703D"/>
    <w:rsid w:val="00AA6507"/>
    <w:rsid w:val="00AB0A00"/>
    <w:rsid w:val="00AD0233"/>
    <w:rsid w:val="00B20F3E"/>
    <w:rsid w:val="00B62666"/>
    <w:rsid w:val="00B653E0"/>
    <w:rsid w:val="00B7127F"/>
    <w:rsid w:val="00BB782B"/>
    <w:rsid w:val="00BF513B"/>
    <w:rsid w:val="00BF72CF"/>
    <w:rsid w:val="00C01224"/>
    <w:rsid w:val="00C63FBA"/>
    <w:rsid w:val="00D0609F"/>
    <w:rsid w:val="00D30937"/>
    <w:rsid w:val="00D96388"/>
    <w:rsid w:val="00DA4CD1"/>
    <w:rsid w:val="00DF336C"/>
    <w:rsid w:val="00E007D3"/>
    <w:rsid w:val="00E05472"/>
    <w:rsid w:val="00E511A7"/>
    <w:rsid w:val="00E61E0A"/>
    <w:rsid w:val="00E81784"/>
    <w:rsid w:val="00EA1D17"/>
    <w:rsid w:val="00EB2D7C"/>
    <w:rsid w:val="00EC55C5"/>
    <w:rsid w:val="00EF4532"/>
    <w:rsid w:val="00F160C1"/>
    <w:rsid w:val="00F50C87"/>
    <w:rsid w:val="00F73381"/>
    <w:rsid w:val="00F778D3"/>
    <w:rsid w:val="00FA6B85"/>
    <w:rsid w:val="00FB3633"/>
    <w:rsid w:val="00FD30C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1B6A582"/>
  <w15:docId w15:val="{16193A53-6E59-42DC-B52A-C6494286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B85"/>
    <w:pPr>
      <w:ind w:left="720"/>
      <w:contextualSpacing/>
    </w:pPr>
  </w:style>
  <w:style w:type="character" w:styleId="PlaceholderText">
    <w:name w:val="Placeholder Text"/>
    <w:basedOn w:val="DefaultParagraphFont"/>
    <w:uiPriority w:val="99"/>
    <w:semiHidden/>
    <w:rsid w:val="00415B49"/>
    <w:rPr>
      <w:color w:val="808080"/>
    </w:rPr>
  </w:style>
  <w:style w:type="paragraph" w:styleId="BalloonText">
    <w:name w:val="Balloon Text"/>
    <w:basedOn w:val="Normal"/>
    <w:link w:val="BalloonTextChar"/>
    <w:uiPriority w:val="99"/>
    <w:semiHidden/>
    <w:unhideWhenUsed/>
    <w:rsid w:val="0041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49"/>
    <w:rPr>
      <w:rFonts w:ascii="Tahoma" w:hAnsi="Tahoma" w:cs="Tahoma"/>
      <w:sz w:val="16"/>
      <w:szCs w:val="16"/>
    </w:rPr>
  </w:style>
  <w:style w:type="paragraph" w:styleId="Header">
    <w:name w:val="header"/>
    <w:basedOn w:val="Normal"/>
    <w:link w:val="HeaderChar"/>
    <w:uiPriority w:val="99"/>
    <w:unhideWhenUsed/>
    <w:rsid w:val="00415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B49"/>
  </w:style>
  <w:style w:type="paragraph" w:styleId="Footer">
    <w:name w:val="footer"/>
    <w:basedOn w:val="Normal"/>
    <w:link w:val="FooterChar"/>
    <w:uiPriority w:val="99"/>
    <w:unhideWhenUsed/>
    <w:rsid w:val="00415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B49"/>
  </w:style>
  <w:style w:type="table" w:styleId="TableGrid">
    <w:name w:val="Table Grid"/>
    <w:basedOn w:val="TableNormal"/>
    <w:uiPriority w:val="59"/>
    <w:rsid w:val="001D5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8D4"/>
    <w:rPr>
      <w:color w:val="0000FF" w:themeColor="hyperlink"/>
      <w:u w:val="single"/>
    </w:rPr>
  </w:style>
  <w:style w:type="character" w:styleId="CommentReference">
    <w:name w:val="annotation reference"/>
    <w:basedOn w:val="DefaultParagraphFont"/>
    <w:uiPriority w:val="99"/>
    <w:semiHidden/>
    <w:unhideWhenUsed/>
    <w:rsid w:val="00490A53"/>
    <w:rPr>
      <w:sz w:val="16"/>
      <w:szCs w:val="16"/>
    </w:rPr>
  </w:style>
  <w:style w:type="paragraph" w:styleId="CommentText">
    <w:name w:val="annotation text"/>
    <w:basedOn w:val="Normal"/>
    <w:link w:val="CommentTextChar"/>
    <w:uiPriority w:val="99"/>
    <w:semiHidden/>
    <w:unhideWhenUsed/>
    <w:rsid w:val="00490A53"/>
    <w:pPr>
      <w:spacing w:line="240" w:lineRule="auto"/>
    </w:pPr>
    <w:rPr>
      <w:sz w:val="20"/>
      <w:szCs w:val="20"/>
    </w:rPr>
  </w:style>
  <w:style w:type="character" w:customStyle="1" w:styleId="CommentTextChar">
    <w:name w:val="Comment Text Char"/>
    <w:basedOn w:val="DefaultParagraphFont"/>
    <w:link w:val="CommentText"/>
    <w:uiPriority w:val="99"/>
    <w:semiHidden/>
    <w:rsid w:val="00490A53"/>
    <w:rPr>
      <w:sz w:val="20"/>
      <w:szCs w:val="20"/>
    </w:rPr>
  </w:style>
  <w:style w:type="paragraph" w:styleId="CommentSubject">
    <w:name w:val="annotation subject"/>
    <w:basedOn w:val="CommentText"/>
    <w:next w:val="CommentText"/>
    <w:link w:val="CommentSubjectChar"/>
    <w:uiPriority w:val="99"/>
    <w:semiHidden/>
    <w:unhideWhenUsed/>
    <w:rsid w:val="00490A53"/>
    <w:rPr>
      <w:b/>
      <w:bCs/>
    </w:rPr>
  </w:style>
  <w:style w:type="character" w:customStyle="1" w:styleId="CommentSubjectChar">
    <w:name w:val="Comment Subject Char"/>
    <w:basedOn w:val="CommentTextChar"/>
    <w:link w:val="CommentSubject"/>
    <w:uiPriority w:val="99"/>
    <w:semiHidden/>
    <w:rsid w:val="00490A53"/>
    <w:rPr>
      <w:b/>
      <w:bCs/>
      <w:sz w:val="20"/>
      <w:szCs w:val="20"/>
    </w:rPr>
  </w:style>
  <w:style w:type="character" w:styleId="PageNumber">
    <w:name w:val="page number"/>
    <w:basedOn w:val="DefaultParagraphFont"/>
    <w:uiPriority w:val="99"/>
    <w:semiHidden/>
    <w:unhideWhenUsed/>
    <w:rsid w:val="00B62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cea.ac.uk/en/publications/index.cfm/HSplac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asetonline.org/resources/aset-best-practice-guid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nquiries@chas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a.ac.uk/en/Publications/Documents/quality-code-B10.pdf" TargetMode="External"/><Relationship Id="rId5" Type="http://schemas.openxmlformats.org/officeDocument/2006/relationships/webSettings" Target="webSettings.xml"/><Relationship Id="rId15" Type="http://schemas.openxmlformats.org/officeDocument/2006/relationships/hyperlink" Target="mailto:steven.colburn@chase.ac.uk" TargetMode="External"/><Relationship Id="rId10" Type="http://schemas.openxmlformats.org/officeDocument/2006/relationships/hyperlink" Target="mailto:enquiries@chase.ac.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hase.ac.uk/chase-partners/" TargetMode="External"/><Relationship Id="rId14" Type="http://schemas.openxmlformats.org/officeDocument/2006/relationships/hyperlink" Target="mailto:enquiries@chase.ac.uk"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7154B115B7402294375A423055ED7C"/>
        <w:category>
          <w:name w:val="General"/>
          <w:gallery w:val="placeholder"/>
        </w:category>
        <w:types>
          <w:type w:val="bbPlcHdr"/>
        </w:types>
        <w:behaviors>
          <w:behavior w:val="content"/>
        </w:behaviors>
        <w:guid w:val="{381C94E4-264A-443E-99C7-A21A6F353E40}"/>
      </w:docPartPr>
      <w:docPartBody>
        <w:p w:rsidR="00065CFB" w:rsidRDefault="00980073" w:rsidP="00980073">
          <w:pPr>
            <w:pStyle w:val="307154B115B7402294375A423055ED7C1"/>
          </w:pPr>
          <w:r w:rsidRPr="00EF6507">
            <w:rPr>
              <w:rStyle w:val="PlaceholderText"/>
            </w:rPr>
            <w:t>Click here to enter text.</w:t>
          </w:r>
        </w:p>
      </w:docPartBody>
    </w:docPart>
    <w:docPart>
      <w:docPartPr>
        <w:name w:val="BED09CDF4C9347B9B6960C4C4AC3B438"/>
        <w:category>
          <w:name w:val="General"/>
          <w:gallery w:val="placeholder"/>
        </w:category>
        <w:types>
          <w:type w:val="bbPlcHdr"/>
        </w:types>
        <w:behaviors>
          <w:behavior w:val="content"/>
        </w:behaviors>
        <w:guid w:val="{6E0D5BD2-586F-40C9-A1FF-4F6256AB1E30}"/>
      </w:docPartPr>
      <w:docPartBody>
        <w:p w:rsidR="00065CFB" w:rsidRDefault="00980073" w:rsidP="00980073">
          <w:pPr>
            <w:pStyle w:val="BED09CDF4C9347B9B6960C4C4AC3B4381"/>
          </w:pPr>
          <w:r w:rsidRPr="00EF6507">
            <w:rPr>
              <w:rStyle w:val="PlaceholderText"/>
            </w:rPr>
            <w:t>Click here to enter text.</w:t>
          </w:r>
        </w:p>
      </w:docPartBody>
    </w:docPart>
    <w:docPart>
      <w:docPartPr>
        <w:name w:val="1FA25D88E3C34086A70A1B918E4E6758"/>
        <w:category>
          <w:name w:val="General"/>
          <w:gallery w:val="placeholder"/>
        </w:category>
        <w:types>
          <w:type w:val="bbPlcHdr"/>
        </w:types>
        <w:behaviors>
          <w:behavior w:val="content"/>
        </w:behaviors>
        <w:guid w:val="{FC78F023-2DDD-4DC5-9D09-87E52B34D03C}"/>
      </w:docPartPr>
      <w:docPartBody>
        <w:p w:rsidR="00065CFB" w:rsidRDefault="00980073" w:rsidP="00980073">
          <w:pPr>
            <w:pStyle w:val="1FA25D88E3C34086A70A1B918E4E67581"/>
          </w:pPr>
          <w:r w:rsidRPr="00EF6507">
            <w:rPr>
              <w:rStyle w:val="PlaceholderText"/>
            </w:rPr>
            <w:t>Choose an item.</w:t>
          </w:r>
        </w:p>
      </w:docPartBody>
    </w:docPart>
    <w:docPart>
      <w:docPartPr>
        <w:name w:val="32B3DD57120C4AC7B0AB1DF8BC91B52F"/>
        <w:category>
          <w:name w:val="General"/>
          <w:gallery w:val="placeholder"/>
        </w:category>
        <w:types>
          <w:type w:val="bbPlcHdr"/>
        </w:types>
        <w:behaviors>
          <w:behavior w:val="content"/>
        </w:behaviors>
        <w:guid w:val="{DEF40DCF-706C-44AD-832A-D35D32E5B758}"/>
      </w:docPartPr>
      <w:docPartBody>
        <w:p w:rsidR="00322CFB" w:rsidRDefault="00322CFB" w:rsidP="00322CFB">
          <w:pPr>
            <w:pStyle w:val="32B3DD57120C4AC7B0AB1DF8BC91B52F"/>
          </w:pPr>
          <w:r w:rsidRPr="00EF6507">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97D0DB8F-C5A7-46D1-A41C-14FB5E78E038}"/>
      </w:docPartPr>
      <w:docPartBody>
        <w:p w:rsidR="002959FB" w:rsidRDefault="002959FB">
          <w:r w:rsidRPr="00116453">
            <w:rPr>
              <w:rStyle w:val="PlaceholderText"/>
            </w:rPr>
            <w:t>Choose an item.</w:t>
          </w:r>
        </w:p>
      </w:docPartBody>
    </w:docPart>
    <w:docPart>
      <w:docPartPr>
        <w:name w:val="54E5DDAA0B034E33B9A0A7C5C92079DE"/>
        <w:category>
          <w:name w:val="General"/>
          <w:gallery w:val="placeholder"/>
        </w:category>
        <w:types>
          <w:type w:val="bbPlcHdr"/>
        </w:types>
        <w:behaviors>
          <w:behavior w:val="content"/>
        </w:behaviors>
        <w:guid w:val="{BB3EA8D0-3991-4C2A-A718-B4DCAACE9B87}"/>
      </w:docPartPr>
      <w:docPartBody>
        <w:p w:rsidR="002959FB" w:rsidRDefault="002959FB" w:rsidP="002959FB">
          <w:pPr>
            <w:pStyle w:val="54E5DDAA0B034E33B9A0A7C5C92079DE"/>
          </w:pPr>
          <w:r w:rsidRPr="00116453">
            <w:rPr>
              <w:rStyle w:val="PlaceholderText"/>
            </w:rPr>
            <w:t>Choose an item.</w:t>
          </w:r>
        </w:p>
      </w:docPartBody>
    </w:docPart>
    <w:docPart>
      <w:docPartPr>
        <w:name w:val="C465595F19184263A79FF4AE857EE539"/>
        <w:category>
          <w:name w:val="General"/>
          <w:gallery w:val="placeholder"/>
        </w:category>
        <w:types>
          <w:type w:val="bbPlcHdr"/>
        </w:types>
        <w:behaviors>
          <w:behavior w:val="content"/>
        </w:behaviors>
        <w:guid w:val="{D93F000C-4E1A-4A1C-BFC8-2CC9C7F9854D}"/>
      </w:docPartPr>
      <w:docPartBody>
        <w:p w:rsidR="002959FB" w:rsidRDefault="002959FB" w:rsidP="002959FB">
          <w:pPr>
            <w:pStyle w:val="C465595F19184263A79FF4AE857EE539"/>
          </w:pPr>
          <w:r w:rsidRPr="00116453">
            <w:rPr>
              <w:rStyle w:val="PlaceholderText"/>
            </w:rPr>
            <w:t>Choose an item.</w:t>
          </w:r>
        </w:p>
      </w:docPartBody>
    </w:docPart>
    <w:docPart>
      <w:docPartPr>
        <w:name w:val="A903F4DF9B4B412584AE47CB711582B5"/>
        <w:category>
          <w:name w:val="General"/>
          <w:gallery w:val="placeholder"/>
        </w:category>
        <w:types>
          <w:type w:val="bbPlcHdr"/>
        </w:types>
        <w:behaviors>
          <w:behavior w:val="content"/>
        </w:behaviors>
        <w:guid w:val="{61B21FE8-1A07-4F3F-887A-6A599F4A3681}"/>
      </w:docPartPr>
      <w:docPartBody>
        <w:p w:rsidR="00EF0682" w:rsidRDefault="001E3D31" w:rsidP="001E3D31">
          <w:pPr>
            <w:pStyle w:val="A903F4DF9B4B412584AE47CB711582B5"/>
          </w:pPr>
          <w:r w:rsidRPr="00EF6507">
            <w:rPr>
              <w:rStyle w:val="PlaceholderText"/>
            </w:rPr>
            <w:t>Click here to enter text.</w:t>
          </w:r>
        </w:p>
      </w:docPartBody>
    </w:docPart>
    <w:docPart>
      <w:docPartPr>
        <w:name w:val="B6FC4AF9FD98408F94785E84835C8025"/>
        <w:category>
          <w:name w:val="General"/>
          <w:gallery w:val="placeholder"/>
        </w:category>
        <w:types>
          <w:type w:val="bbPlcHdr"/>
        </w:types>
        <w:behaviors>
          <w:behavior w:val="content"/>
        </w:behaviors>
        <w:guid w:val="{1FDDC709-4235-4417-8F3D-BFEC99321578}"/>
      </w:docPartPr>
      <w:docPartBody>
        <w:p w:rsidR="00EF0682" w:rsidRDefault="001E3D31" w:rsidP="001E3D31">
          <w:pPr>
            <w:pStyle w:val="B6FC4AF9FD98408F94785E84835C8025"/>
          </w:pPr>
          <w:r w:rsidRPr="00EF6507">
            <w:rPr>
              <w:rStyle w:val="PlaceholderText"/>
            </w:rPr>
            <w:t>Click here to enter text.</w:t>
          </w:r>
        </w:p>
      </w:docPartBody>
    </w:docPart>
    <w:docPart>
      <w:docPartPr>
        <w:name w:val="CF2B6ABDE67D4C2B850CFC7923D38AA7"/>
        <w:category>
          <w:name w:val="General"/>
          <w:gallery w:val="placeholder"/>
        </w:category>
        <w:types>
          <w:type w:val="bbPlcHdr"/>
        </w:types>
        <w:behaviors>
          <w:behavior w:val="content"/>
        </w:behaviors>
        <w:guid w:val="{C3409757-3D46-4EAF-9C82-1F56F875F36E}"/>
      </w:docPartPr>
      <w:docPartBody>
        <w:p w:rsidR="00EF0682" w:rsidRDefault="001E3D31" w:rsidP="001E3D31">
          <w:pPr>
            <w:pStyle w:val="CF2B6ABDE67D4C2B850CFC7923D38AA7"/>
          </w:pPr>
          <w:r w:rsidRPr="00EF6507">
            <w:rPr>
              <w:rStyle w:val="PlaceholderText"/>
            </w:rPr>
            <w:t>Click here to enter text.</w:t>
          </w:r>
        </w:p>
      </w:docPartBody>
    </w:docPart>
    <w:docPart>
      <w:docPartPr>
        <w:name w:val="C4B7E272A12A4E35B13DA58A40C8C77A"/>
        <w:category>
          <w:name w:val="General"/>
          <w:gallery w:val="placeholder"/>
        </w:category>
        <w:types>
          <w:type w:val="bbPlcHdr"/>
        </w:types>
        <w:behaviors>
          <w:behavior w:val="content"/>
        </w:behaviors>
        <w:guid w:val="{21D0F15B-22EB-4BF6-9121-3DEB993E7F47}"/>
      </w:docPartPr>
      <w:docPartBody>
        <w:p w:rsidR="00EF0682" w:rsidRDefault="001E3D31" w:rsidP="001E3D31">
          <w:pPr>
            <w:pStyle w:val="C4B7E272A12A4E35B13DA58A40C8C77A"/>
          </w:pPr>
          <w:r w:rsidRPr="00EF6507">
            <w:rPr>
              <w:rStyle w:val="PlaceholderText"/>
            </w:rPr>
            <w:t>Click here to enter text.</w:t>
          </w:r>
        </w:p>
      </w:docPartBody>
    </w:docPart>
    <w:docPart>
      <w:docPartPr>
        <w:name w:val="BBBA035AA99E4429BF9877BB2BA50A6A"/>
        <w:category>
          <w:name w:val="General"/>
          <w:gallery w:val="placeholder"/>
        </w:category>
        <w:types>
          <w:type w:val="bbPlcHdr"/>
        </w:types>
        <w:behaviors>
          <w:behavior w:val="content"/>
        </w:behaviors>
        <w:guid w:val="{CD8BADB3-8832-49F8-AB63-65AB724E902F}"/>
      </w:docPartPr>
      <w:docPartBody>
        <w:p w:rsidR="00EF0682" w:rsidRDefault="00EF0682" w:rsidP="00EF0682">
          <w:pPr>
            <w:pStyle w:val="BBBA035AA99E4429BF9877BB2BA50A6A"/>
          </w:pPr>
          <w:r w:rsidRPr="00EF6507">
            <w:rPr>
              <w:rStyle w:val="PlaceholderText"/>
            </w:rPr>
            <w:t>Click here to enter text.</w:t>
          </w:r>
        </w:p>
      </w:docPartBody>
    </w:docPart>
    <w:docPart>
      <w:docPartPr>
        <w:name w:val="7497811B90234F1DB583B6C43B67592B"/>
        <w:category>
          <w:name w:val="General"/>
          <w:gallery w:val="placeholder"/>
        </w:category>
        <w:types>
          <w:type w:val="bbPlcHdr"/>
        </w:types>
        <w:behaviors>
          <w:behavior w:val="content"/>
        </w:behaviors>
        <w:guid w:val="{1444E779-07FB-4B52-9E22-5699FED6549A}"/>
      </w:docPartPr>
      <w:docPartBody>
        <w:p w:rsidR="00EF0682" w:rsidRDefault="00EF0682" w:rsidP="00EF0682">
          <w:pPr>
            <w:pStyle w:val="7497811B90234F1DB583B6C43B67592B"/>
          </w:pPr>
          <w:r w:rsidRPr="00EF6507">
            <w:rPr>
              <w:rStyle w:val="PlaceholderText"/>
            </w:rPr>
            <w:t>Click here to enter text.</w:t>
          </w:r>
        </w:p>
      </w:docPartBody>
    </w:docPart>
    <w:docPart>
      <w:docPartPr>
        <w:name w:val="18251B9E162B47439A98DD5089179A4E"/>
        <w:category>
          <w:name w:val="General"/>
          <w:gallery w:val="placeholder"/>
        </w:category>
        <w:types>
          <w:type w:val="bbPlcHdr"/>
        </w:types>
        <w:behaviors>
          <w:behavior w:val="content"/>
        </w:behaviors>
        <w:guid w:val="{185FA060-E2E3-4F77-B9C2-0B89EAE97850}"/>
      </w:docPartPr>
      <w:docPartBody>
        <w:p w:rsidR="00EF0682" w:rsidRDefault="00EF0682" w:rsidP="00EF0682">
          <w:pPr>
            <w:pStyle w:val="18251B9E162B47439A98DD5089179A4E"/>
          </w:pPr>
          <w:r w:rsidRPr="00EF6507">
            <w:rPr>
              <w:rStyle w:val="PlaceholderText"/>
            </w:rPr>
            <w:t>Click here to enter text.</w:t>
          </w:r>
        </w:p>
      </w:docPartBody>
    </w:docPart>
    <w:docPart>
      <w:docPartPr>
        <w:name w:val="63EBFFD0E4CD4DBDB6A25C363897D9E0"/>
        <w:category>
          <w:name w:val="General"/>
          <w:gallery w:val="placeholder"/>
        </w:category>
        <w:types>
          <w:type w:val="bbPlcHdr"/>
        </w:types>
        <w:behaviors>
          <w:behavior w:val="content"/>
        </w:behaviors>
        <w:guid w:val="{3A7A091B-84E4-416B-BD5C-CC431C792C7A}"/>
      </w:docPartPr>
      <w:docPartBody>
        <w:p w:rsidR="00EF0682" w:rsidRDefault="00EF0682" w:rsidP="00EF0682">
          <w:pPr>
            <w:pStyle w:val="63EBFFD0E4CD4DBDB6A25C363897D9E0"/>
          </w:pPr>
          <w:r w:rsidRPr="00EF6507">
            <w:rPr>
              <w:rStyle w:val="PlaceholderText"/>
            </w:rPr>
            <w:t>Click here to enter text.</w:t>
          </w:r>
        </w:p>
      </w:docPartBody>
    </w:docPart>
    <w:docPart>
      <w:docPartPr>
        <w:name w:val="D6C786D53D914308934029E8AB9A1BD4"/>
        <w:category>
          <w:name w:val="General"/>
          <w:gallery w:val="placeholder"/>
        </w:category>
        <w:types>
          <w:type w:val="bbPlcHdr"/>
        </w:types>
        <w:behaviors>
          <w:behavior w:val="content"/>
        </w:behaviors>
        <w:guid w:val="{796A7028-F560-4DCD-8A08-7411F8147DD1}"/>
      </w:docPartPr>
      <w:docPartBody>
        <w:p w:rsidR="00EF0682" w:rsidRDefault="00EF0682" w:rsidP="00EF0682">
          <w:pPr>
            <w:pStyle w:val="D6C786D53D914308934029E8AB9A1BD4"/>
          </w:pPr>
          <w:r w:rsidRPr="00EF6507">
            <w:rPr>
              <w:rStyle w:val="PlaceholderText"/>
            </w:rPr>
            <w:t>Click here to enter text.</w:t>
          </w:r>
        </w:p>
      </w:docPartBody>
    </w:docPart>
    <w:docPart>
      <w:docPartPr>
        <w:name w:val="C2C7BC898D654D16898E26AD554D7D5D"/>
        <w:category>
          <w:name w:val="General"/>
          <w:gallery w:val="placeholder"/>
        </w:category>
        <w:types>
          <w:type w:val="bbPlcHdr"/>
        </w:types>
        <w:behaviors>
          <w:behavior w:val="content"/>
        </w:behaviors>
        <w:guid w:val="{69499DF1-D6EA-45E1-B1B8-44FB6A7BE4FF}"/>
      </w:docPartPr>
      <w:docPartBody>
        <w:p w:rsidR="00EF0682" w:rsidRDefault="00EF0682" w:rsidP="00EF0682">
          <w:pPr>
            <w:pStyle w:val="C2C7BC898D654D16898E26AD554D7D5D"/>
          </w:pPr>
          <w:r w:rsidRPr="00EF6507">
            <w:rPr>
              <w:rStyle w:val="PlaceholderText"/>
            </w:rPr>
            <w:t>Click here to enter text.</w:t>
          </w:r>
        </w:p>
      </w:docPartBody>
    </w:docPart>
    <w:docPart>
      <w:docPartPr>
        <w:name w:val="D320607DF4EB4B8A8F12F6E1A3EC8920"/>
        <w:category>
          <w:name w:val="General"/>
          <w:gallery w:val="placeholder"/>
        </w:category>
        <w:types>
          <w:type w:val="bbPlcHdr"/>
        </w:types>
        <w:behaviors>
          <w:behavior w:val="content"/>
        </w:behaviors>
        <w:guid w:val="{0730BEE0-8CA3-4E20-8836-965779EB3FF5}"/>
      </w:docPartPr>
      <w:docPartBody>
        <w:p w:rsidR="00EF0682" w:rsidRDefault="00EF0682" w:rsidP="00EF0682">
          <w:pPr>
            <w:pStyle w:val="D320607DF4EB4B8A8F12F6E1A3EC8920"/>
          </w:pPr>
          <w:r w:rsidRPr="00EF650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CFB"/>
    <w:rsid w:val="00065CFB"/>
    <w:rsid w:val="000A35BA"/>
    <w:rsid w:val="001844AF"/>
    <w:rsid w:val="001E3D31"/>
    <w:rsid w:val="00291E98"/>
    <w:rsid w:val="002959FB"/>
    <w:rsid w:val="00317BD3"/>
    <w:rsid w:val="00322CFB"/>
    <w:rsid w:val="00543642"/>
    <w:rsid w:val="00980073"/>
    <w:rsid w:val="00AA6077"/>
    <w:rsid w:val="00B25953"/>
    <w:rsid w:val="00C46EC3"/>
    <w:rsid w:val="00DB4BD9"/>
    <w:rsid w:val="00E51E60"/>
    <w:rsid w:val="00EF068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682"/>
    <w:rPr>
      <w:color w:val="808080"/>
    </w:rPr>
  </w:style>
  <w:style w:type="paragraph" w:customStyle="1" w:styleId="27C786300FE6410980260A189AF5D5F1">
    <w:name w:val="27C786300FE6410980260A189AF5D5F1"/>
    <w:rsid w:val="00065CFB"/>
  </w:style>
  <w:style w:type="paragraph" w:customStyle="1" w:styleId="3A943451248546E39FB586471DC67C5E">
    <w:name w:val="3A943451248546E39FB586471DC67C5E"/>
    <w:rsid w:val="00065CFB"/>
  </w:style>
  <w:style w:type="paragraph" w:customStyle="1" w:styleId="9B2C0CB7659C4837A2A53FABD2D51298">
    <w:name w:val="9B2C0CB7659C4837A2A53FABD2D51298"/>
    <w:rsid w:val="00065CFB"/>
  </w:style>
  <w:style w:type="paragraph" w:customStyle="1" w:styleId="307154B115B7402294375A423055ED7C">
    <w:name w:val="307154B115B7402294375A423055ED7C"/>
    <w:rsid w:val="00065CFB"/>
    <w:pPr>
      <w:ind w:left="720"/>
      <w:contextualSpacing/>
    </w:pPr>
    <w:rPr>
      <w:rFonts w:eastAsiaTheme="minorHAnsi"/>
      <w:lang w:eastAsia="en-US"/>
    </w:rPr>
  </w:style>
  <w:style w:type="paragraph" w:customStyle="1" w:styleId="BED09CDF4C9347B9B6960C4C4AC3B438">
    <w:name w:val="BED09CDF4C9347B9B6960C4C4AC3B438"/>
    <w:rsid w:val="00065CFB"/>
    <w:pPr>
      <w:ind w:left="720"/>
      <w:contextualSpacing/>
    </w:pPr>
    <w:rPr>
      <w:rFonts w:eastAsiaTheme="minorHAnsi"/>
      <w:lang w:eastAsia="en-US"/>
    </w:rPr>
  </w:style>
  <w:style w:type="paragraph" w:customStyle="1" w:styleId="1FA25D88E3C34086A70A1B918E4E6758">
    <w:name w:val="1FA25D88E3C34086A70A1B918E4E6758"/>
    <w:rsid w:val="00065CFB"/>
    <w:pPr>
      <w:ind w:left="720"/>
      <w:contextualSpacing/>
    </w:pPr>
    <w:rPr>
      <w:rFonts w:eastAsiaTheme="minorHAnsi"/>
      <w:lang w:eastAsia="en-US"/>
    </w:rPr>
  </w:style>
  <w:style w:type="paragraph" w:customStyle="1" w:styleId="0A81DDA4DD654AC19266B9B8626D6B59">
    <w:name w:val="0A81DDA4DD654AC19266B9B8626D6B59"/>
    <w:rsid w:val="00065CFB"/>
    <w:pPr>
      <w:ind w:left="720"/>
      <w:contextualSpacing/>
    </w:pPr>
    <w:rPr>
      <w:rFonts w:eastAsiaTheme="minorHAnsi"/>
      <w:lang w:eastAsia="en-US"/>
    </w:rPr>
  </w:style>
  <w:style w:type="paragraph" w:customStyle="1" w:styleId="C9E378D1D8E84F43BDE4BEBFC5F0EDF6">
    <w:name w:val="C9E378D1D8E84F43BDE4BEBFC5F0EDF6"/>
    <w:rsid w:val="00065CFB"/>
    <w:pPr>
      <w:ind w:left="720"/>
      <w:contextualSpacing/>
    </w:pPr>
    <w:rPr>
      <w:rFonts w:eastAsiaTheme="minorHAnsi"/>
      <w:lang w:eastAsia="en-US"/>
    </w:rPr>
  </w:style>
  <w:style w:type="paragraph" w:customStyle="1" w:styleId="A7563144017F4650B7C707A7424A04DD">
    <w:name w:val="A7563144017F4650B7C707A7424A04DD"/>
    <w:rsid w:val="00065CFB"/>
    <w:pPr>
      <w:ind w:left="720"/>
      <w:contextualSpacing/>
    </w:pPr>
    <w:rPr>
      <w:rFonts w:eastAsiaTheme="minorHAnsi"/>
      <w:lang w:eastAsia="en-US"/>
    </w:rPr>
  </w:style>
  <w:style w:type="paragraph" w:customStyle="1" w:styleId="744853B1C8E642EDAF9FBF230EFA51B4">
    <w:name w:val="744853B1C8E642EDAF9FBF230EFA51B4"/>
    <w:rsid w:val="00065CFB"/>
    <w:pPr>
      <w:ind w:left="720"/>
      <w:contextualSpacing/>
    </w:pPr>
    <w:rPr>
      <w:rFonts w:eastAsiaTheme="minorHAnsi"/>
      <w:lang w:eastAsia="en-US"/>
    </w:rPr>
  </w:style>
  <w:style w:type="paragraph" w:customStyle="1" w:styleId="762FA1FFA5CC45509FA42F26A80ECDEA">
    <w:name w:val="762FA1FFA5CC45509FA42F26A80ECDEA"/>
    <w:rsid w:val="00065CFB"/>
    <w:pPr>
      <w:ind w:left="720"/>
      <w:contextualSpacing/>
    </w:pPr>
    <w:rPr>
      <w:rFonts w:eastAsiaTheme="minorHAnsi"/>
      <w:lang w:eastAsia="en-US"/>
    </w:rPr>
  </w:style>
  <w:style w:type="paragraph" w:customStyle="1" w:styleId="322E05A8824340A7B5D48C5D2F72A64D">
    <w:name w:val="322E05A8824340A7B5D48C5D2F72A64D"/>
    <w:rsid w:val="00065CFB"/>
    <w:pPr>
      <w:ind w:left="720"/>
      <w:contextualSpacing/>
    </w:pPr>
    <w:rPr>
      <w:rFonts w:eastAsiaTheme="minorHAnsi"/>
      <w:lang w:eastAsia="en-US"/>
    </w:rPr>
  </w:style>
  <w:style w:type="paragraph" w:customStyle="1" w:styleId="27C786300FE6410980260A189AF5D5F11">
    <w:name w:val="27C786300FE6410980260A189AF5D5F11"/>
    <w:rsid w:val="00065CFB"/>
    <w:pPr>
      <w:ind w:left="720"/>
      <w:contextualSpacing/>
    </w:pPr>
    <w:rPr>
      <w:rFonts w:eastAsiaTheme="minorHAnsi"/>
      <w:lang w:eastAsia="en-US"/>
    </w:rPr>
  </w:style>
  <w:style w:type="paragraph" w:customStyle="1" w:styleId="3A943451248546E39FB586471DC67C5E1">
    <w:name w:val="3A943451248546E39FB586471DC67C5E1"/>
    <w:rsid w:val="00065CFB"/>
    <w:pPr>
      <w:ind w:left="720"/>
      <w:contextualSpacing/>
    </w:pPr>
    <w:rPr>
      <w:rFonts w:eastAsiaTheme="minorHAnsi"/>
      <w:lang w:eastAsia="en-US"/>
    </w:rPr>
  </w:style>
  <w:style w:type="paragraph" w:customStyle="1" w:styleId="3423DB3515DD4269B371AFED4E410A06">
    <w:name w:val="3423DB3515DD4269B371AFED4E410A06"/>
    <w:rsid w:val="00065CFB"/>
    <w:pPr>
      <w:ind w:left="720"/>
      <w:contextualSpacing/>
    </w:pPr>
    <w:rPr>
      <w:rFonts w:eastAsiaTheme="minorHAnsi"/>
      <w:lang w:eastAsia="en-US"/>
    </w:rPr>
  </w:style>
  <w:style w:type="paragraph" w:customStyle="1" w:styleId="09E33AF107DB4D30B30555639B785255">
    <w:name w:val="09E33AF107DB4D30B30555639B785255"/>
    <w:rsid w:val="00065CFB"/>
    <w:pPr>
      <w:ind w:left="720"/>
      <w:contextualSpacing/>
    </w:pPr>
    <w:rPr>
      <w:rFonts w:eastAsiaTheme="minorHAnsi"/>
      <w:lang w:eastAsia="en-US"/>
    </w:rPr>
  </w:style>
  <w:style w:type="paragraph" w:customStyle="1" w:styleId="97C9FC989AF34103893AA2F29EE18168">
    <w:name w:val="97C9FC989AF34103893AA2F29EE18168"/>
    <w:rsid w:val="00065CFB"/>
    <w:pPr>
      <w:ind w:left="720"/>
      <w:contextualSpacing/>
    </w:pPr>
    <w:rPr>
      <w:rFonts w:eastAsiaTheme="minorHAnsi"/>
      <w:lang w:eastAsia="en-US"/>
    </w:rPr>
  </w:style>
  <w:style w:type="paragraph" w:customStyle="1" w:styleId="45877EE5D742463EA4DFCFA3E583C7E0">
    <w:name w:val="45877EE5D742463EA4DFCFA3E583C7E0"/>
    <w:rsid w:val="00065CFB"/>
    <w:pPr>
      <w:ind w:left="720"/>
      <w:contextualSpacing/>
    </w:pPr>
    <w:rPr>
      <w:rFonts w:eastAsiaTheme="minorHAnsi"/>
      <w:lang w:eastAsia="en-US"/>
    </w:rPr>
  </w:style>
  <w:style w:type="paragraph" w:customStyle="1" w:styleId="49247953675240FB825EB39213A0A341">
    <w:name w:val="49247953675240FB825EB39213A0A341"/>
    <w:rsid w:val="00065CFB"/>
    <w:pPr>
      <w:ind w:left="720"/>
      <w:contextualSpacing/>
    </w:pPr>
    <w:rPr>
      <w:rFonts w:eastAsiaTheme="minorHAnsi"/>
      <w:lang w:eastAsia="en-US"/>
    </w:rPr>
  </w:style>
  <w:style w:type="paragraph" w:customStyle="1" w:styleId="BC60DDE9C72B4C399AE238CC107FD1CC">
    <w:name w:val="BC60DDE9C72B4C399AE238CC107FD1CC"/>
    <w:rsid w:val="00065CFB"/>
    <w:pPr>
      <w:ind w:left="720"/>
      <w:contextualSpacing/>
    </w:pPr>
    <w:rPr>
      <w:rFonts w:eastAsiaTheme="minorHAnsi"/>
      <w:lang w:eastAsia="en-US"/>
    </w:rPr>
  </w:style>
  <w:style w:type="paragraph" w:customStyle="1" w:styleId="0B6303ABA2E34A6992144892D41F343C">
    <w:name w:val="0B6303ABA2E34A6992144892D41F343C"/>
    <w:rsid w:val="00065CFB"/>
  </w:style>
  <w:style w:type="paragraph" w:customStyle="1" w:styleId="AFB48C93AA9E4FE6A3D90A6C4BDAC39A">
    <w:name w:val="AFB48C93AA9E4FE6A3D90A6C4BDAC39A"/>
    <w:rsid w:val="00065CFB"/>
  </w:style>
  <w:style w:type="paragraph" w:customStyle="1" w:styleId="85E1D60B54C84DE584581C54B71F5D05">
    <w:name w:val="85E1D60B54C84DE584581C54B71F5D05"/>
    <w:rsid w:val="00065CFB"/>
  </w:style>
  <w:style w:type="paragraph" w:customStyle="1" w:styleId="C381F7CCD5794C4B8F6A16A3A703A93E">
    <w:name w:val="C381F7CCD5794C4B8F6A16A3A703A93E"/>
    <w:rsid w:val="00065CFB"/>
  </w:style>
  <w:style w:type="paragraph" w:customStyle="1" w:styleId="12E65856BA14496190C9FE9449ED6AF4">
    <w:name w:val="12E65856BA14496190C9FE9449ED6AF4"/>
    <w:rsid w:val="00065CFB"/>
  </w:style>
  <w:style w:type="paragraph" w:customStyle="1" w:styleId="CB387421DB5C412490956862E90FFAA4">
    <w:name w:val="CB387421DB5C412490956862E90FFAA4"/>
    <w:rsid w:val="00065CFB"/>
  </w:style>
  <w:style w:type="paragraph" w:customStyle="1" w:styleId="307154B115B7402294375A423055ED7C1">
    <w:name w:val="307154B115B7402294375A423055ED7C1"/>
    <w:rsid w:val="00980073"/>
    <w:pPr>
      <w:ind w:left="720"/>
      <w:contextualSpacing/>
    </w:pPr>
    <w:rPr>
      <w:rFonts w:eastAsiaTheme="minorHAnsi"/>
      <w:lang w:eastAsia="en-US"/>
    </w:rPr>
  </w:style>
  <w:style w:type="paragraph" w:customStyle="1" w:styleId="BED09CDF4C9347B9B6960C4C4AC3B4381">
    <w:name w:val="BED09CDF4C9347B9B6960C4C4AC3B4381"/>
    <w:rsid w:val="00980073"/>
    <w:pPr>
      <w:ind w:left="720"/>
      <w:contextualSpacing/>
    </w:pPr>
    <w:rPr>
      <w:rFonts w:eastAsiaTheme="minorHAnsi"/>
      <w:lang w:eastAsia="en-US"/>
    </w:rPr>
  </w:style>
  <w:style w:type="paragraph" w:customStyle="1" w:styleId="1FA25D88E3C34086A70A1B918E4E67581">
    <w:name w:val="1FA25D88E3C34086A70A1B918E4E67581"/>
    <w:rsid w:val="00980073"/>
    <w:pPr>
      <w:ind w:left="720"/>
      <w:contextualSpacing/>
    </w:pPr>
    <w:rPr>
      <w:rFonts w:eastAsiaTheme="minorHAnsi"/>
      <w:lang w:eastAsia="en-US"/>
    </w:rPr>
  </w:style>
  <w:style w:type="paragraph" w:customStyle="1" w:styleId="0A81DDA4DD654AC19266B9B8626D6B591">
    <w:name w:val="0A81DDA4DD654AC19266B9B8626D6B591"/>
    <w:rsid w:val="00980073"/>
    <w:pPr>
      <w:ind w:left="720"/>
      <w:contextualSpacing/>
    </w:pPr>
    <w:rPr>
      <w:rFonts w:eastAsiaTheme="minorHAnsi"/>
      <w:lang w:eastAsia="en-US"/>
    </w:rPr>
  </w:style>
  <w:style w:type="paragraph" w:customStyle="1" w:styleId="C9E378D1D8E84F43BDE4BEBFC5F0EDF61">
    <w:name w:val="C9E378D1D8E84F43BDE4BEBFC5F0EDF61"/>
    <w:rsid w:val="00980073"/>
    <w:pPr>
      <w:ind w:left="720"/>
      <w:contextualSpacing/>
    </w:pPr>
    <w:rPr>
      <w:rFonts w:eastAsiaTheme="minorHAnsi"/>
      <w:lang w:eastAsia="en-US"/>
    </w:rPr>
  </w:style>
  <w:style w:type="paragraph" w:customStyle="1" w:styleId="A7563144017F4650B7C707A7424A04DD1">
    <w:name w:val="A7563144017F4650B7C707A7424A04DD1"/>
    <w:rsid w:val="00980073"/>
    <w:pPr>
      <w:ind w:left="720"/>
      <w:contextualSpacing/>
    </w:pPr>
    <w:rPr>
      <w:rFonts w:eastAsiaTheme="minorHAnsi"/>
      <w:lang w:eastAsia="en-US"/>
    </w:rPr>
  </w:style>
  <w:style w:type="paragraph" w:customStyle="1" w:styleId="40CD3AD1DB8240DA96EFC71DBC288D31">
    <w:name w:val="40CD3AD1DB8240DA96EFC71DBC288D31"/>
    <w:rsid w:val="00980073"/>
    <w:pPr>
      <w:ind w:left="720"/>
      <w:contextualSpacing/>
    </w:pPr>
    <w:rPr>
      <w:rFonts w:eastAsiaTheme="minorHAnsi"/>
      <w:lang w:eastAsia="en-US"/>
    </w:rPr>
  </w:style>
  <w:style w:type="paragraph" w:customStyle="1" w:styleId="762FA1FFA5CC45509FA42F26A80ECDEA1">
    <w:name w:val="762FA1FFA5CC45509FA42F26A80ECDEA1"/>
    <w:rsid w:val="00980073"/>
    <w:pPr>
      <w:ind w:left="720"/>
      <w:contextualSpacing/>
    </w:pPr>
    <w:rPr>
      <w:rFonts w:eastAsiaTheme="minorHAnsi"/>
      <w:lang w:eastAsia="en-US"/>
    </w:rPr>
  </w:style>
  <w:style w:type="paragraph" w:customStyle="1" w:styleId="322E05A8824340A7B5D48C5D2F72A64D1">
    <w:name w:val="322E05A8824340A7B5D48C5D2F72A64D1"/>
    <w:rsid w:val="00980073"/>
    <w:pPr>
      <w:ind w:left="720"/>
      <w:contextualSpacing/>
    </w:pPr>
    <w:rPr>
      <w:rFonts w:eastAsiaTheme="minorHAnsi"/>
      <w:lang w:eastAsia="en-US"/>
    </w:rPr>
  </w:style>
  <w:style w:type="paragraph" w:customStyle="1" w:styleId="27C786300FE6410980260A189AF5D5F12">
    <w:name w:val="27C786300FE6410980260A189AF5D5F12"/>
    <w:rsid w:val="00980073"/>
    <w:pPr>
      <w:ind w:left="720"/>
      <w:contextualSpacing/>
    </w:pPr>
    <w:rPr>
      <w:rFonts w:eastAsiaTheme="minorHAnsi"/>
      <w:lang w:eastAsia="en-US"/>
    </w:rPr>
  </w:style>
  <w:style w:type="paragraph" w:customStyle="1" w:styleId="3A943451248546E39FB586471DC67C5E2">
    <w:name w:val="3A943451248546E39FB586471DC67C5E2"/>
    <w:rsid w:val="00980073"/>
    <w:pPr>
      <w:ind w:left="720"/>
      <w:contextualSpacing/>
    </w:pPr>
    <w:rPr>
      <w:rFonts w:eastAsiaTheme="minorHAnsi"/>
      <w:lang w:eastAsia="en-US"/>
    </w:rPr>
  </w:style>
  <w:style w:type="paragraph" w:customStyle="1" w:styleId="3423DB3515DD4269B371AFED4E410A061">
    <w:name w:val="3423DB3515DD4269B371AFED4E410A061"/>
    <w:rsid w:val="00980073"/>
    <w:pPr>
      <w:ind w:left="720"/>
      <w:contextualSpacing/>
    </w:pPr>
    <w:rPr>
      <w:rFonts w:eastAsiaTheme="minorHAnsi"/>
      <w:lang w:eastAsia="en-US"/>
    </w:rPr>
  </w:style>
  <w:style w:type="paragraph" w:customStyle="1" w:styleId="09E33AF107DB4D30B30555639B7852551">
    <w:name w:val="09E33AF107DB4D30B30555639B7852551"/>
    <w:rsid w:val="00980073"/>
    <w:pPr>
      <w:ind w:left="720"/>
      <w:contextualSpacing/>
    </w:pPr>
    <w:rPr>
      <w:rFonts w:eastAsiaTheme="minorHAnsi"/>
      <w:lang w:eastAsia="en-US"/>
    </w:rPr>
  </w:style>
  <w:style w:type="paragraph" w:customStyle="1" w:styleId="97C9FC989AF34103893AA2F29EE181681">
    <w:name w:val="97C9FC989AF34103893AA2F29EE181681"/>
    <w:rsid w:val="00980073"/>
    <w:pPr>
      <w:ind w:left="720"/>
      <w:contextualSpacing/>
    </w:pPr>
    <w:rPr>
      <w:rFonts w:eastAsiaTheme="minorHAnsi"/>
      <w:lang w:eastAsia="en-US"/>
    </w:rPr>
  </w:style>
  <w:style w:type="paragraph" w:customStyle="1" w:styleId="9CA26872F3974FEE97C1A739415783D4">
    <w:name w:val="9CA26872F3974FEE97C1A739415783D4"/>
    <w:rsid w:val="00980073"/>
    <w:pPr>
      <w:ind w:left="720"/>
      <w:contextualSpacing/>
    </w:pPr>
    <w:rPr>
      <w:rFonts w:eastAsiaTheme="minorHAnsi"/>
      <w:lang w:eastAsia="en-US"/>
    </w:rPr>
  </w:style>
  <w:style w:type="paragraph" w:customStyle="1" w:styleId="8AC02366BC2843A4BF642BC8973190DE">
    <w:name w:val="8AC02366BC2843A4BF642BC8973190DE"/>
    <w:rsid w:val="00980073"/>
    <w:pPr>
      <w:ind w:left="720"/>
      <w:contextualSpacing/>
    </w:pPr>
    <w:rPr>
      <w:rFonts w:eastAsiaTheme="minorHAnsi"/>
      <w:lang w:eastAsia="en-US"/>
    </w:rPr>
  </w:style>
  <w:style w:type="paragraph" w:customStyle="1" w:styleId="60EE42333EBB413DBD6F16910B86E4BA">
    <w:name w:val="60EE42333EBB413DBD6F16910B86E4BA"/>
    <w:rsid w:val="00980073"/>
    <w:pPr>
      <w:ind w:left="720"/>
      <w:contextualSpacing/>
    </w:pPr>
    <w:rPr>
      <w:rFonts w:eastAsiaTheme="minorHAnsi"/>
      <w:lang w:eastAsia="en-US"/>
    </w:rPr>
  </w:style>
  <w:style w:type="paragraph" w:customStyle="1" w:styleId="C2EE9179E64E40539E4E22C67E1CCBFA">
    <w:name w:val="C2EE9179E64E40539E4E22C67E1CCBFA"/>
    <w:rsid w:val="00980073"/>
    <w:pPr>
      <w:ind w:left="720"/>
      <w:contextualSpacing/>
    </w:pPr>
    <w:rPr>
      <w:rFonts w:eastAsiaTheme="minorHAnsi"/>
      <w:lang w:eastAsia="en-US"/>
    </w:rPr>
  </w:style>
  <w:style w:type="paragraph" w:customStyle="1" w:styleId="F96D312D25D14483B94DF68212B6359D">
    <w:name w:val="F96D312D25D14483B94DF68212B6359D"/>
    <w:rsid w:val="00980073"/>
    <w:pPr>
      <w:ind w:left="720"/>
      <w:contextualSpacing/>
    </w:pPr>
    <w:rPr>
      <w:rFonts w:eastAsiaTheme="minorHAnsi"/>
      <w:lang w:eastAsia="en-US"/>
    </w:rPr>
  </w:style>
  <w:style w:type="paragraph" w:customStyle="1" w:styleId="32B3DD57120C4AC7B0AB1DF8BC91B52F">
    <w:name w:val="32B3DD57120C4AC7B0AB1DF8BC91B52F"/>
    <w:rsid w:val="00322CFB"/>
    <w:rPr>
      <w:lang w:bidi="he-IL"/>
    </w:rPr>
  </w:style>
  <w:style w:type="paragraph" w:customStyle="1" w:styleId="90E8648397A14A7AA0EE7259F0EEC994">
    <w:name w:val="90E8648397A14A7AA0EE7259F0EEC994"/>
    <w:rsid w:val="002959FB"/>
    <w:rPr>
      <w:lang w:bidi="he-IL"/>
    </w:rPr>
  </w:style>
  <w:style w:type="paragraph" w:customStyle="1" w:styleId="54E5DDAA0B034E33B9A0A7C5C92079DE">
    <w:name w:val="54E5DDAA0B034E33B9A0A7C5C92079DE"/>
    <w:rsid w:val="002959FB"/>
    <w:rPr>
      <w:lang w:bidi="he-IL"/>
    </w:rPr>
  </w:style>
  <w:style w:type="paragraph" w:customStyle="1" w:styleId="C465595F19184263A79FF4AE857EE539">
    <w:name w:val="C465595F19184263A79FF4AE857EE539"/>
    <w:rsid w:val="002959FB"/>
    <w:rPr>
      <w:lang w:bidi="he-IL"/>
    </w:rPr>
  </w:style>
  <w:style w:type="paragraph" w:customStyle="1" w:styleId="A903F4DF9B4B412584AE47CB711582B5">
    <w:name w:val="A903F4DF9B4B412584AE47CB711582B5"/>
    <w:rsid w:val="001E3D31"/>
    <w:pPr>
      <w:spacing w:after="160" w:line="259" w:lineRule="auto"/>
    </w:pPr>
    <w:rPr>
      <w:lang w:bidi="he-IL"/>
    </w:rPr>
  </w:style>
  <w:style w:type="paragraph" w:customStyle="1" w:styleId="B6FC4AF9FD98408F94785E84835C8025">
    <w:name w:val="B6FC4AF9FD98408F94785E84835C8025"/>
    <w:rsid w:val="001E3D31"/>
    <w:pPr>
      <w:spacing w:after="160" w:line="259" w:lineRule="auto"/>
    </w:pPr>
    <w:rPr>
      <w:lang w:bidi="he-IL"/>
    </w:rPr>
  </w:style>
  <w:style w:type="paragraph" w:customStyle="1" w:styleId="CF2B6ABDE67D4C2B850CFC7923D38AA7">
    <w:name w:val="CF2B6ABDE67D4C2B850CFC7923D38AA7"/>
    <w:rsid w:val="001E3D31"/>
    <w:pPr>
      <w:spacing w:after="160" w:line="259" w:lineRule="auto"/>
    </w:pPr>
    <w:rPr>
      <w:lang w:bidi="he-IL"/>
    </w:rPr>
  </w:style>
  <w:style w:type="paragraph" w:customStyle="1" w:styleId="C4B7E272A12A4E35B13DA58A40C8C77A">
    <w:name w:val="C4B7E272A12A4E35B13DA58A40C8C77A"/>
    <w:rsid w:val="001E3D31"/>
    <w:pPr>
      <w:spacing w:after="160" w:line="259" w:lineRule="auto"/>
    </w:pPr>
    <w:rPr>
      <w:lang w:bidi="he-IL"/>
    </w:rPr>
  </w:style>
  <w:style w:type="paragraph" w:customStyle="1" w:styleId="BBBA035AA99E4429BF9877BB2BA50A6A">
    <w:name w:val="BBBA035AA99E4429BF9877BB2BA50A6A"/>
    <w:rsid w:val="00EF0682"/>
    <w:pPr>
      <w:spacing w:after="160" w:line="259" w:lineRule="auto"/>
    </w:pPr>
    <w:rPr>
      <w:lang w:bidi="he-IL"/>
    </w:rPr>
  </w:style>
  <w:style w:type="paragraph" w:customStyle="1" w:styleId="7497811B90234F1DB583B6C43B67592B">
    <w:name w:val="7497811B90234F1DB583B6C43B67592B"/>
    <w:rsid w:val="00EF0682"/>
    <w:pPr>
      <w:spacing w:after="160" w:line="259" w:lineRule="auto"/>
    </w:pPr>
    <w:rPr>
      <w:lang w:bidi="he-IL"/>
    </w:rPr>
  </w:style>
  <w:style w:type="paragraph" w:customStyle="1" w:styleId="18251B9E162B47439A98DD5089179A4E">
    <w:name w:val="18251B9E162B47439A98DD5089179A4E"/>
    <w:rsid w:val="00EF0682"/>
    <w:pPr>
      <w:spacing w:after="160" w:line="259" w:lineRule="auto"/>
    </w:pPr>
    <w:rPr>
      <w:lang w:bidi="he-IL"/>
    </w:rPr>
  </w:style>
  <w:style w:type="paragraph" w:customStyle="1" w:styleId="63EBFFD0E4CD4DBDB6A25C363897D9E0">
    <w:name w:val="63EBFFD0E4CD4DBDB6A25C363897D9E0"/>
    <w:rsid w:val="00EF0682"/>
    <w:pPr>
      <w:spacing w:after="160" w:line="259" w:lineRule="auto"/>
    </w:pPr>
    <w:rPr>
      <w:lang w:bidi="he-IL"/>
    </w:rPr>
  </w:style>
  <w:style w:type="paragraph" w:customStyle="1" w:styleId="DD5C5DC352D349F7BE5052C6446D3AE8">
    <w:name w:val="DD5C5DC352D349F7BE5052C6446D3AE8"/>
    <w:rsid w:val="00EF0682"/>
    <w:pPr>
      <w:spacing w:after="160" w:line="259" w:lineRule="auto"/>
    </w:pPr>
    <w:rPr>
      <w:lang w:bidi="he-IL"/>
    </w:rPr>
  </w:style>
  <w:style w:type="paragraph" w:customStyle="1" w:styleId="D6C786D53D914308934029E8AB9A1BD4">
    <w:name w:val="D6C786D53D914308934029E8AB9A1BD4"/>
    <w:rsid w:val="00EF0682"/>
    <w:pPr>
      <w:spacing w:after="160" w:line="259" w:lineRule="auto"/>
    </w:pPr>
    <w:rPr>
      <w:lang w:bidi="he-IL"/>
    </w:rPr>
  </w:style>
  <w:style w:type="paragraph" w:customStyle="1" w:styleId="C2C7BC898D654D16898E26AD554D7D5D">
    <w:name w:val="C2C7BC898D654D16898E26AD554D7D5D"/>
    <w:rsid w:val="00EF0682"/>
    <w:pPr>
      <w:spacing w:after="160" w:line="259" w:lineRule="auto"/>
    </w:pPr>
    <w:rPr>
      <w:lang w:bidi="he-IL"/>
    </w:rPr>
  </w:style>
  <w:style w:type="paragraph" w:customStyle="1" w:styleId="D320607DF4EB4B8A8F12F6E1A3EC8920">
    <w:name w:val="D320607DF4EB4B8A8F12F6E1A3EC8920"/>
    <w:rsid w:val="00EF0682"/>
    <w:pPr>
      <w:spacing w:after="160" w:line="259" w:lineRule="auto"/>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B7EF4-40E5-493D-8D41-73BB61FB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A69D1ECF</Template>
  <TotalTime>0</TotalTime>
  <Pages>7</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Witts</dc:creator>
  <cp:lastModifiedBy>Steven Colburn</cp:lastModifiedBy>
  <cp:revision>8</cp:revision>
  <dcterms:created xsi:type="dcterms:W3CDTF">2016-06-08T09:50:00Z</dcterms:created>
  <dcterms:modified xsi:type="dcterms:W3CDTF">2017-08-29T11:29:00Z</dcterms:modified>
</cp:coreProperties>
</file>